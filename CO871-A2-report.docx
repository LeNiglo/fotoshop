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D41BE0" w14:textId="6C031EBC" w:rsidR="00B04567" w:rsidRDefault="005B29A8" w:rsidP="005B29A8">
      <w:pPr>
        <w:pStyle w:val="Title"/>
        <w:rPr>
          <w:lang w:val="fr-FR"/>
        </w:rPr>
      </w:pPr>
      <w:r>
        <w:rPr>
          <w:lang w:val="fr-FR"/>
        </w:rPr>
        <w:t>CO871 – Assignment 2</w:t>
      </w:r>
      <w:r>
        <w:rPr>
          <w:lang w:val="fr-FR"/>
        </w:rPr>
        <w:br/>
        <w:t>Fotoshop GUI</w:t>
      </w:r>
    </w:p>
    <w:p w14:paraId="4EBF0A42" w14:textId="77777777" w:rsidR="005B29A8" w:rsidRDefault="005B29A8" w:rsidP="005B29A8">
      <w:pPr>
        <w:rPr>
          <w:lang w:val="fr-FR"/>
        </w:rPr>
      </w:pPr>
    </w:p>
    <w:p w14:paraId="11F9587A" w14:textId="31414C6E" w:rsidR="005B29A8" w:rsidRDefault="005B29A8" w:rsidP="005B29A8">
      <w:pPr>
        <w:rPr>
          <w:lang w:val="fr-FR"/>
        </w:rPr>
      </w:pPr>
    </w:p>
    <w:p w14:paraId="43A3A8BD" w14:textId="77777777" w:rsidR="005B29A8" w:rsidRDefault="005B29A8" w:rsidP="005B29A8">
      <w:pPr>
        <w:rPr>
          <w:lang w:val="fr-FR"/>
        </w:rPr>
      </w:pPr>
    </w:p>
    <w:p w14:paraId="788D3DCA" w14:textId="77777777" w:rsidR="005B29A8" w:rsidRDefault="005B29A8" w:rsidP="005B29A8">
      <w:pPr>
        <w:rPr>
          <w:lang w:val="fr-FR"/>
        </w:rPr>
      </w:pPr>
    </w:p>
    <w:p w14:paraId="5D885422" w14:textId="77777777" w:rsidR="005B29A8" w:rsidRDefault="005B29A8" w:rsidP="005B29A8">
      <w:pPr>
        <w:rPr>
          <w:lang w:val="fr-FR"/>
        </w:rPr>
      </w:pPr>
    </w:p>
    <w:p w14:paraId="678F2178" w14:textId="12653B04" w:rsidR="005B29A8" w:rsidRDefault="005B29A8" w:rsidP="005B29A8">
      <w:pPr>
        <w:pStyle w:val="Subtitle"/>
        <w:rPr>
          <w:lang w:val="fr-FR"/>
        </w:rPr>
      </w:pPr>
      <w:r w:rsidRPr="005B29A8">
        <w:rPr>
          <w:lang w:val="fr-FR"/>
        </w:rPr>
        <w:drawing>
          <wp:anchor distT="0" distB="0" distL="114300" distR="114300" simplePos="0" relativeHeight="251658240" behindDoc="0" locked="0" layoutInCell="1" allowOverlap="1" wp14:anchorId="18DDCB5A" wp14:editId="7C0EB9EA">
            <wp:simplePos x="0" y="0"/>
            <wp:positionH relativeFrom="column">
              <wp:posOffset>231140</wp:posOffset>
            </wp:positionH>
            <wp:positionV relativeFrom="paragraph">
              <wp:posOffset>1727200</wp:posOffset>
            </wp:positionV>
            <wp:extent cx="5860415" cy="4393565"/>
            <wp:effectExtent l="0" t="0" r="6985" b="63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fr-FR"/>
        </w:rPr>
        <w:t>Guillaume Lefrant</w:t>
      </w:r>
      <w:r>
        <w:rPr>
          <w:lang w:val="fr-FR"/>
        </w:rPr>
        <w:br/>
      </w:r>
      <w:hyperlink r:id="rId9" w:history="1">
        <w:r w:rsidRPr="00427EA7">
          <w:rPr>
            <w:rStyle w:val="Hyperlink"/>
            <w:lang w:val="fr-FR"/>
          </w:rPr>
          <w:t>gtvl2@kent.ac.uk</w:t>
        </w:r>
      </w:hyperlink>
      <w:r>
        <w:rPr>
          <w:lang w:val="fr-FR"/>
        </w:rPr>
        <w:br/>
        <w:t>15906901</w:t>
      </w:r>
    </w:p>
    <w:p w14:paraId="5095C106" w14:textId="77777777" w:rsidR="005B29A8" w:rsidRDefault="005B29A8">
      <w:pPr>
        <w:rPr>
          <w:i/>
          <w:iCs/>
          <w:sz w:val="24"/>
          <w:szCs w:val="24"/>
          <w:lang w:val="fr-FR"/>
        </w:rPr>
      </w:pPr>
      <w:r>
        <w:rPr>
          <w:lang w:val="fr-FR"/>
        </w:rPr>
        <w:br w:type="page"/>
      </w:r>
    </w:p>
    <w:p w14:paraId="7F239056" w14:textId="77777777" w:rsidR="005B29A8" w:rsidRPr="005B29A8" w:rsidRDefault="005B29A8" w:rsidP="005B29A8">
      <w:pPr>
        <w:pStyle w:val="Subtitle"/>
        <w:rPr>
          <w:lang w:val="fr-FR"/>
        </w:rPr>
      </w:pPr>
    </w:p>
    <w:sectPr w:rsidR="005B29A8" w:rsidRPr="005B29A8" w:rsidSect="005B29A8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7" w:h="16839" w:code="9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28DECAB" w14:textId="77777777" w:rsidR="0004037C" w:rsidRDefault="0004037C">
      <w:r>
        <w:separator/>
      </w:r>
    </w:p>
    <w:p w14:paraId="49BD5880" w14:textId="77777777" w:rsidR="0004037C" w:rsidRDefault="0004037C"/>
    <w:p w14:paraId="7FF9146B" w14:textId="77777777" w:rsidR="0004037C" w:rsidRDefault="0004037C"/>
  </w:endnote>
  <w:endnote w:type="continuationSeparator" w:id="0">
    <w:p w14:paraId="0B35E709" w14:textId="77777777" w:rsidR="0004037C" w:rsidRDefault="0004037C">
      <w:r>
        <w:continuationSeparator/>
      </w:r>
    </w:p>
    <w:p w14:paraId="2DECEB62" w14:textId="77777777" w:rsidR="0004037C" w:rsidRDefault="0004037C"/>
    <w:p w14:paraId="750EE165" w14:textId="77777777" w:rsidR="0004037C" w:rsidRDefault="0004037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charset w:val="81"/>
    <w:family w:val="auto"/>
    <w:pitch w:val="variable"/>
    <w:sig w:usb0="B00002AF" w:usb1="69D77CFB" w:usb2="00000030" w:usb3="00000000" w:csb0="0008009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03EF1A" w14:textId="77777777" w:rsidR="00BE678F" w:rsidRDefault="00BE678F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30"/>
      <w:gridCol w:w="4599"/>
    </w:tblGrid>
    <w:tr w:rsidR="005B29A8" w14:paraId="15A39205" w14:textId="77777777">
      <w:trPr>
        <w:trHeight w:hRule="exact" w:val="115"/>
        <w:jc w:val="center"/>
      </w:trPr>
      <w:tc>
        <w:tcPr>
          <w:tcW w:w="4686" w:type="dxa"/>
          <w:shd w:val="clear" w:color="auto" w:fill="4A66AC" w:themeFill="accent1"/>
          <w:tcMar>
            <w:top w:w="0" w:type="dxa"/>
            <w:bottom w:w="0" w:type="dxa"/>
          </w:tcMar>
        </w:tcPr>
        <w:p w14:paraId="16E8C462" w14:textId="77777777" w:rsidR="005B29A8" w:rsidRDefault="005B29A8">
          <w:pPr>
            <w:pStyle w:val="Header"/>
            <w:rPr>
              <w:caps/>
              <w:sz w:val="18"/>
            </w:rPr>
          </w:pPr>
        </w:p>
      </w:tc>
      <w:tc>
        <w:tcPr>
          <w:tcW w:w="4674" w:type="dxa"/>
          <w:shd w:val="clear" w:color="auto" w:fill="4A66AC" w:themeFill="accent1"/>
          <w:tcMar>
            <w:top w:w="0" w:type="dxa"/>
            <w:bottom w:w="0" w:type="dxa"/>
          </w:tcMar>
        </w:tcPr>
        <w:p w14:paraId="7AC2938D" w14:textId="77777777" w:rsidR="005B29A8" w:rsidRDefault="005B29A8">
          <w:pPr>
            <w:pStyle w:val="Header"/>
            <w:jc w:val="right"/>
            <w:rPr>
              <w:caps/>
              <w:sz w:val="18"/>
            </w:rPr>
          </w:pPr>
        </w:p>
      </w:tc>
    </w:tr>
    <w:tr w:rsidR="005B29A8" w14:paraId="27399193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0A35D96D26B28D4FA9AE471042B21E08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3F257ECB" w14:textId="51D32A89" w:rsidR="005B29A8" w:rsidRDefault="005B29A8">
              <w:pPr>
                <w:pStyle w:val="Footer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Guillaume Lefrant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C7DF555" w14:textId="77777777" w:rsidR="005B29A8" w:rsidRDefault="005B29A8">
          <w:pPr>
            <w:pStyle w:val="Footer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BE678F"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459B3D29" w14:textId="45D8ECE7" w:rsidR="00B04567" w:rsidRPr="005B29A8" w:rsidRDefault="00B04567" w:rsidP="005B29A8">
    <w:pPr>
      <w:pStyle w:val="Footer"/>
      <w:ind w:firstLine="0"/>
      <w:rPr>
        <w:lang w:val="fr-FR"/>
      </w:rPr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5D89880" w14:textId="77777777" w:rsidR="00BE678F" w:rsidRDefault="00BE678F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BE6AC3F" w14:textId="77777777" w:rsidR="0004037C" w:rsidRDefault="0004037C">
      <w:r>
        <w:separator/>
      </w:r>
    </w:p>
    <w:p w14:paraId="0B6AD989" w14:textId="77777777" w:rsidR="0004037C" w:rsidRDefault="0004037C"/>
    <w:p w14:paraId="1D281EEF" w14:textId="77777777" w:rsidR="0004037C" w:rsidRDefault="0004037C"/>
  </w:footnote>
  <w:footnote w:type="continuationSeparator" w:id="0">
    <w:p w14:paraId="1631E3E9" w14:textId="77777777" w:rsidR="0004037C" w:rsidRDefault="0004037C">
      <w:r>
        <w:continuationSeparator/>
      </w:r>
    </w:p>
    <w:p w14:paraId="13012C93" w14:textId="77777777" w:rsidR="0004037C" w:rsidRDefault="0004037C"/>
    <w:p w14:paraId="2F17CF75" w14:textId="77777777" w:rsidR="0004037C" w:rsidRDefault="0004037C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D700C9" w14:textId="77777777" w:rsidR="00BE678F" w:rsidRDefault="00BE678F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21"/>
      <w:gridCol w:w="4608"/>
    </w:tblGrid>
    <w:tr w:rsidR="005B29A8" w14:paraId="4CE40178" w14:textId="77777777">
      <w:trPr>
        <w:jc w:val="center"/>
      </w:trPr>
      <w:sdt>
        <w:sdtPr>
          <w:rPr>
            <w:caps/>
            <w:color w:val="FFFFFF" w:themeColor="background1"/>
            <w:sz w:val="18"/>
            <w:szCs w:val="18"/>
          </w:rPr>
          <w:alias w:val="Title"/>
          <w:tag w:val=""/>
          <w:id w:val="126446070"/>
          <w:placeholder>
            <w:docPart w:val="284B3A9E689B094CB8A1B2203FB00CC9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tc>
            <w:tcPr>
              <w:tcW w:w="4686" w:type="dxa"/>
              <w:shd w:val="clear" w:color="auto" w:fill="629DD1" w:themeFill="accent2"/>
              <w:vAlign w:val="center"/>
            </w:tcPr>
            <w:p w14:paraId="2C63EDDF" w14:textId="332C5CD3" w:rsidR="005B29A8" w:rsidRDefault="005B29A8" w:rsidP="00BE678F">
              <w:pPr>
                <w:pStyle w:val="Header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Fotoshop GUI</w:t>
              </w:r>
            </w:p>
          </w:tc>
        </w:sdtContent>
      </w:sdt>
      <w:sdt>
        <w:sdtPr>
          <w:rPr>
            <w:caps/>
            <w:color w:val="FFFFFF" w:themeColor="background1"/>
            <w:sz w:val="18"/>
            <w:szCs w:val="18"/>
          </w:rPr>
          <w:alias w:val="Date"/>
          <w:tag w:val=""/>
          <w:id w:val="-1996566397"/>
          <w:placeholder>
            <w:docPart w:val="9C776DEE32BF694080F3373E2C2BFACA"/>
          </w:placeholder>
          <w:dataBinding w:prefixMappings="xmlns:ns0='http://schemas.microsoft.com/office/2006/coverPageProps' " w:xpath="/ns0:CoverPageProperties[1]/ns0:PublishDate[1]" w:storeItemID="{55AF091B-3C7A-41E3-B477-F2FDAA23CFDA}"/>
          <w:date w:fullDate="2015-12-01T14:46:00Z">
            <w:dateFormat w:val="MM/dd/yyyy"/>
            <w:lid w:val="en-US"/>
            <w:storeMappedDataAs w:val="dateTime"/>
            <w:calendar w:val="gregorian"/>
          </w:date>
        </w:sdtPr>
        <w:sdtContent>
          <w:tc>
            <w:tcPr>
              <w:tcW w:w="4674" w:type="dxa"/>
              <w:shd w:val="clear" w:color="auto" w:fill="629DD1" w:themeFill="accent2"/>
              <w:vAlign w:val="center"/>
            </w:tcPr>
            <w:p w14:paraId="10A96067" w14:textId="3A3B788A" w:rsidR="005B29A8" w:rsidRDefault="00BE678F" w:rsidP="00BE678F">
              <w:pPr>
                <w:pStyle w:val="Header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12/01/2015</w:t>
              </w:r>
            </w:p>
          </w:tc>
        </w:sdtContent>
      </w:sdt>
    </w:tr>
    <w:tr w:rsidR="00BE678F" w14:paraId="1557CC23" w14:textId="77777777">
      <w:trPr>
        <w:jc w:val="center"/>
      </w:trPr>
      <w:tc>
        <w:tcPr>
          <w:tcW w:w="4686" w:type="dxa"/>
          <w:shd w:val="clear" w:color="auto" w:fill="629DD1" w:themeFill="accent2"/>
          <w:vAlign w:val="center"/>
        </w:tcPr>
        <w:p w14:paraId="6C47CDBD" w14:textId="59EE8324" w:rsidR="00BE678F" w:rsidRDefault="00BE678F" w:rsidP="00BE678F">
          <w:pPr>
            <w:pStyle w:val="Header"/>
            <w:ind w:firstLine="0"/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629DD1" w:themeFill="accent2"/>
          <w:vAlign w:val="center"/>
        </w:tcPr>
        <w:p w14:paraId="19ACCD97" w14:textId="77777777" w:rsidR="00BE678F" w:rsidRDefault="00BE678F">
          <w:pPr>
            <w:pStyle w:val="Header"/>
            <w:jc w:val="right"/>
            <w:rPr>
              <w:caps/>
              <w:color w:val="FFFFFF" w:themeColor="background1"/>
              <w:sz w:val="18"/>
              <w:szCs w:val="18"/>
            </w:rPr>
          </w:pPr>
        </w:p>
      </w:tc>
    </w:tr>
    <w:tr w:rsidR="005B29A8" w14:paraId="58F93E38" w14:textId="77777777">
      <w:trPr>
        <w:trHeight w:hRule="exact" w:val="115"/>
        <w:jc w:val="center"/>
      </w:trPr>
      <w:tc>
        <w:tcPr>
          <w:tcW w:w="4686" w:type="dxa"/>
          <w:shd w:val="clear" w:color="auto" w:fill="4A66AC" w:themeFill="accent1"/>
          <w:tcMar>
            <w:top w:w="0" w:type="dxa"/>
            <w:bottom w:w="0" w:type="dxa"/>
          </w:tcMar>
        </w:tcPr>
        <w:p w14:paraId="62193F52" w14:textId="77777777" w:rsidR="005B29A8" w:rsidRDefault="005B29A8">
          <w:pPr>
            <w:pStyle w:val="Header"/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4A66AC" w:themeFill="accent1"/>
          <w:tcMar>
            <w:top w:w="0" w:type="dxa"/>
            <w:bottom w:w="0" w:type="dxa"/>
          </w:tcMar>
        </w:tcPr>
        <w:p w14:paraId="7D9F07C0" w14:textId="77777777" w:rsidR="005B29A8" w:rsidRDefault="005B29A8">
          <w:pPr>
            <w:pStyle w:val="Header"/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282B1096" w14:textId="78ECB836" w:rsidR="005B29A8" w:rsidRDefault="005B29A8">
    <w:pPr>
      <w:pStyle w:val="Header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EEA4C4" w14:textId="77777777" w:rsidR="00BE678F" w:rsidRDefault="00BE678F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>
    <w:nsid w:val="FFFFFF89"/>
    <w:multiLevelType w:val="singleLevel"/>
    <w:tmpl w:val="BD1421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C901CF9"/>
    <w:multiLevelType w:val="hybridMultilevel"/>
    <w:tmpl w:val="2F4A75D8"/>
    <w:lvl w:ilvl="0" w:tplc="62A25D7A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1"/>
  </w:num>
  <w:num w:numId="3">
    <w:abstractNumId w:val="14"/>
  </w:num>
  <w:num w:numId="4">
    <w:abstractNumId w:val="12"/>
  </w:num>
  <w:num w:numId="5">
    <w:abstractNumId w:val="10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3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GB" w:vendorID="64" w:dllVersion="131078" w:nlCheck="1" w:checkStyle="0"/>
  <w:activeWritingStyle w:appName="MSWord" w:lang="fr-FR" w:vendorID="64" w:dllVersion="131078" w:nlCheck="1" w:checkStyle="0"/>
  <w:activeWritingStyle w:appName="MSWord" w:lang="en-US" w:vendorID="64" w:dllVersion="131078" w:nlCheck="1" w:checkStyle="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6BB0"/>
    <w:rsid w:val="0004037C"/>
    <w:rsid w:val="000927C6"/>
    <w:rsid w:val="005B29A8"/>
    <w:rsid w:val="007F59D9"/>
    <w:rsid w:val="00846BB0"/>
    <w:rsid w:val="00904892"/>
    <w:rsid w:val="00B04567"/>
    <w:rsid w:val="00B83E77"/>
    <w:rsid w:val="00BE678F"/>
    <w:rsid w:val="00EA4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2CF52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B29A8"/>
  </w:style>
  <w:style w:type="paragraph" w:styleId="Heading1">
    <w:name w:val="heading 1"/>
    <w:basedOn w:val="Normal"/>
    <w:next w:val="Normal"/>
    <w:link w:val="Heading1Char"/>
    <w:uiPriority w:val="9"/>
    <w:qFormat/>
    <w:rsid w:val="005B29A8"/>
    <w:pPr>
      <w:pBdr>
        <w:bottom w:val="single" w:sz="12" w:space="1" w:color="374C80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374C80" w:themeColor="accent1" w:themeShade="BF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29A8"/>
    <w:pPr>
      <w:pBdr>
        <w:bottom w:val="single" w:sz="8" w:space="1" w:color="4A66AC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374C80" w:themeColor="accent1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29A8"/>
    <w:pPr>
      <w:pBdr>
        <w:bottom w:val="single" w:sz="4" w:space="1" w:color="90A1CF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A66AC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29A8"/>
    <w:pPr>
      <w:pBdr>
        <w:bottom w:val="single" w:sz="4" w:space="2" w:color="B5C0DF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A66AC" w:themeColor="accent1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29A8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A66AC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29A8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A66AC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29A8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297FD5" w:themeColor="accent3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29A8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297FD5" w:themeColor="accent3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29A8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297FD5" w:themeColor="accent3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5B29A8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B29A8"/>
    <w:rPr>
      <w:i/>
      <w:iCs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B29A8"/>
    <w:pPr>
      <w:pBdr>
        <w:top w:val="single" w:sz="8" w:space="10" w:color="A2B1D7" w:themeColor="accent1" w:themeTint="7F"/>
        <w:bottom w:val="single" w:sz="24" w:space="15" w:color="297FD5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255" w:themeColor="accent1" w:themeShade="7F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5B29A8"/>
    <w:rPr>
      <w:rFonts w:asciiTheme="majorHAnsi" w:eastAsiaTheme="majorEastAsia" w:hAnsiTheme="majorHAnsi" w:cstheme="majorBidi"/>
      <w:i/>
      <w:iCs/>
      <w:color w:val="243255" w:themeColor="accent1" w:themeShade="7F"/>
      <w:sz w:val="60"/>
      <w:szCs w:val="60"/>
    </w:rPr>
  </w:style>
  <w:style w:type="character" w:customStyle="1" w:styleId="Heading1Char">
    <w:name w:val="Heading 1 Char"/>
    <w:basedOn w:val="DefaultParagraphFont"/>
    <w:link w:val="Heading1"/>
    <w:uiPriority w:val="9"/>
    <w:rsid w:val="005B29A8"/>
    <w:rPr>
      <w:rFonts w:asciiTheme="majorHAnsi" w:eastAsiaTheme="majorEastAsia" w:hAnsiTheme="majorHAnsi" w:cstheme="majorBidi"/>
      <w:b/>
      <w:bCs/>
      <w:color w:val="374C80" w:themeColor="accent1" w:themeShade="BF"/>
      <w:sz w:val="24"/>
      <w:szCs w:val="24"/>
    </w:rPr>
  </w:style>
  <w:style w:type="paragraph" w:styleId="ListNumber">
    <w:name w:val="List Number"/>
    <w:basedOn w:val="Normal"/>
    <w:uiPriority w:val="13"/>
    <w:pPr>
      <w:numPr>
        <w:numId w:val="16"/>
      </w:numPr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29A8"/>
    <w:pPr>
      <w:pBdr>
        <w:top w:val="single" w:sz="12" w:space="10" w:color="B5C0DF" w:themeColor="accent1" w:themeTint="66"/>
        <w:left w:val="single" w:sz="36" w:space="4" w:color="4A66AC" w:themeColor="accent1"/>
        <w:bottom w:val="single" w:sz="24" w:space="10" w:color="297FD5" w:themeColor="accent3"/>
        <w:right w:val="single" w:sz="36" w:space="4" w:color="4A66AC" w:themeColor="accent1"/>
      </w:pBdr>
      <w:shd w:val="clear" w:color="auto" w:fill="4A66AC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5B29A8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5B29A8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ListBullet">
    <w:name w:val="List Bullet"/>
    <w:basedOn w:val="Normal"/>
    <w:uiPriority w:val="12"/>
    <w:pPr>
      <w:numPr>
        <w:numId w:val="15"/>
      </w:numPr>
    </w:pPr>
  </w:style>
  <w:style w:type="table" w:styleId="TableGrid">
    <w:name w:val="Table Grid"/>
    <w:basedOn w:val="TableNormal"/>
    <w:uiPriority w:val="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uthor">
    <w:name w:val="Author"/>
    <w:basedOn w:val="Normal"/>
    <w:uiPriority w:val="3"/>
    <w:pPr>
      <w:pBdr>
        <w:bottom w:val="single" w:sz="8" w:space="17" w:color="000000" w:themeColor="text1"/>
      </w:pBdr>
      <w:spacing w:after="64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5B29A8"/>
    <w:rPr>
      <w:rFonts w:asciiTheme="majorHAnsi" w:eastAsiaTheme="majorEastAsia" w:hAnsiTheme="majorHAnsi" w:cstheme="majorBidi"/>
      <w:color w:val="4A66AC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29A8"/>
    <w:rPr>
      <w:rFonts w:asciiTheme="majorHAnsi" w:eastAsiaTheme="majorEastAsia" w:hAnsiTheme="majorHAnsi" w:cstheme="majorBidi"/>
      <w:i/>
      <w:iCs/>
      <w:color w:val="4A66AC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29A8"/>
    <w:rPr>
      <w:rFonts w:asciiTheme="majorHAnsi" w:eastAsiaTheme="majorEastAsia" w:hAnsiTheme="majorHAnsi" w:cstheme="majorBidi"/>
      <w:b/>
      <w:bCs/>
      <w:color w:val="297FD5" w:themeColor="accent3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29A8"/>
    <w:rPr>
      <w:rFonts w:asciiTheme="majorHAnsi" w:eastAsiaTheme="majorEastAsia" w:hAnsiTheme="majorHAnsi" w:cstheme="majorBidi"/>
      <w:b/>
      <w:bCs/>
      <w:i/>
      <w:iCs/>
      <w:color w:val="297FD5" w:themeColor="accent3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29A8"/>
    <w:rPr>
      <w:rFonts w:asciiTheme="majorHAnsi" w:eastAsiaTheme="majorEastAsia" w:hAnsiTheme="majorHAnsi" w:cstheme="majorBidi"/>
      <w:i/>
      <w:iCs/>
      <w:color w:val="297FD5" w:themeColor="accent3"/>
      <w:sz w:val="20"/>
      <w:szCs w:val="20"/>
    </w:rPr>
  </w:style>
  <w:style w:type="character" w:styleId="SubtleEmphasis">
    <w:name w:val="Subtle Emphasis"/>
    <w:uiPriority w:val="19"/>
    <w:qFormat/>
    <w:rsid w:val="005B29A8"/>
    <w:rPr>
      <w:i/>
      <w:iCs/>
      <w:color w:val="5A5A5A" w:themeColor="text1" w:themeTint="A5"/>
    </w:rPr>
  </w:style>
  <w:style w:type="character" w:styleId="Emphasis">
    <w:name w:val="Emphasis"/>
    <w:uiPriority w:val="20"/>
    <w:qFormat/>
    <w:rsid w:val="005B29A8"/>
    <w:rPr>
      <w:b/>
      <w:bCs/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5B29A8"/>
    <w:rPr>
      <w:b/>
      <w:bCs/>
      <w:i/>
      <w:iCs/>
      <w:color w:val="4A66AC" w:themeColor="accent1"/>
      <w:sz w:val="22"/>
      <w:szCs w:val="22"/>
    </w:rPr>
  </w:style>
  <w:style w:type="character" w:styleId="SubtleReference">
    <w:name w:val="Subtle Reference"/>
    <w:uiPriority w:val="31"/>
    <w:qFormat/>
    <w:rsid w:val="005B29A8"/>
    <w:rPr>
      <w:color w:val="auto"/>
      <w:u w:val="single" w:color="297FD5" w:themeColor="accent3"/>
    </w:rPr>
  </w:style>
  <w:style w:type="character" w:styleId="IntenseReference">
    <w:name w:val="Intense Reference"/>
    <w:basedOn w:val="DefaultParagraphFont"/>
    <w:uiPriority w:val="32"/>
    <w:qFormat/>
    <w:rsid w:val="005B29A8"/>
    <w:rPr>
      <w:b/>
      <w:bCs/>
      <w:color w:val="1E5E9F" w:themeColor="accent3" w:themeShade="BF"/>
      <w:u w:val="single" w:color="297FD5" w:themeColor="accent3"/>
    </w:rPr>
  </w:style>
  <w:style w:type="character" w:styleId="BookTitle">
    <w:name w:val="Book Title"/>
    <w:basedOn w:val="DefaultParagraphFont"/>
    <w:uiPriority w:val="33"/>
    <w:qFormat/>
    <w:rsid w:val="005B29A8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B29A8"/>
    <w:rPr>
      <w:b/>
      <w:bCs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B29A8"/>
    <w:pPr>
      <w:outlineLvl w:val="9"/>
    </w:pPr>
    <w:rPr>
      <w:lang w:bidi="en-US"/>
    </w:rPr>
  </w:style>
  <w:style w:type="table" w:customStyle="1" w:styleId="ReportTable">
    <w:name w:val="Report Table"/>
    <w:basedOn w:val="TableNormal"/>
    <w:uiPriority w:val="99"/>
    <w:pPr>
      <w:ind w:left="374"/>
    </w:pPr>
    <w:tblPr>
      <w:tblInd w:w="0" w:type="dxa"/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IntenseQuoteChar">
    <w:name w:val="Intense Quote Char"/>
    <w:basedOn w:val="DefaultParagraphFont"/>
    <w:link w:val="IntenseQuote"/>
    <w:uiPriority w:val="30"/>
    <w:rsid w:val="005B29A8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A66AC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5B29A8"/>
    <w:rPr>
      <w:rFonts w:asciiTheme="majorHAnsi" w:eastAsiaTheme="majorEastAsia" w:hAnsiTheme="majorHAnsi" w:cstheme="majorBidi"/>
      <w:color w:val="374C80" w:themeColor="accent1" w:themeShade="BF"/>
      <w:sz w:val="24"/>
      <w:szCs w:val="24"/>
    </w:rPr>
  </w:style>
  <w:style w:type="paragraph" w:styleId="Header">
    <w:name w:val="header"/>
    <w:basedOn w:val="Normal"/>
    <w:link w:val="HeaderChar"/>
    <w:uiPriority w:val="99"/>
  </w:style>
  <w:style w:type="character" w:customStyle="1" w:styleId="Heading3Char">
    <w:name w:val="Heading 3 Char"/>
    <w:basedOn w:val="DefaultParagraphFont"/>
    <w:link w:val="Heading3"/>
    <w:uiPriority w:val="9"/>
    <w:semiHidden/>
    <w:rsid w:val="005B29A8"/>
    <w:rPr>
      <w:rFonts w:asciiTheme="majorHAnsi" w:eastAsiaTheme="majorEastAsia" w:hAnsiTheme="majorHAnsi" w:cstheme="majorBidi"/>
      <w:color w:val="4A66AC" w:themeColor="accent1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4Char">
    <w:name w:val="Heading 4 Char"/>
    <w:basedOn w:val="DefaultParagraphFont"/>
    <w:link w:val="Heading4"/>
    <w:uiPriority w:val="9"/>
    <w:semiHidden/>
    <w:rsid w:val="005B29A8"/>
    <w:rPr>
      <w:rFonts w:asciiTheme="majorHAnsi" w:eastAsiaTheme="majorEastAsia" w:hAnsiTheme="majorHAnsi" w:cstheme="majorBidi"/>
      <w:i/>
      <w:iCs/>
      <w:color w:val="4A66AC" w:themeColor="accent1"/>
      <w:sz w:val="24"/>
      <w:szCs w:val="24"/>
    </w:rPr>
  </w:style>
  <w:style w:type="character" w:styleId="Strong">
    <w:name w:val="Strong"/>
    <w:basedOn w:val="DefaultParagraphFont"/>
    <w:uiPriority w:val="22"/>
    <w:qFormat/>
    <w:rsid w:val="005B29A8"/>
    <w:rPr>
      <w:b/>
      <w:bCs/>
      <w:spacing w:val="0"/>
    </w:rPr>
  </w:style>
  <w:style w:type="paragraph" w:styleId="NoSpacing">
    <w:name w:val="No Spacing"/>
    <w:basedOn w:val="Normal"/>
    <w:link w:val="NoSpacingChar"/>
    <w:uiPriority w:val="1"/>
    <w:qFormat/>
    <w:rsid w:val="005B29A8"/>
    <w:pPr>
      <w:ind w:firstLine="0"/>
    </w:pPr>
  </w:style>
  <w:style w:type="character" w:customStyle="1" w:styleId="NoSpacingChar">
    <w:name w:val="No Spacing Char"/>
    <w:basedOn w:val="DefaultParagraphFont"/>
    <w:link w:val="NoSpacing"/>
    <w:uiPriority w:val="1"/>
    <w:rsid w:val="005B29A8"/>
  </w:style>
  <w:style w:type="paragraph" w:styleId="ListParagraph">
    <w:name w:val="List Paragraph"/>
    <w:basedOn w:val="Normal"/>
    <w:uiPriority w:val="34"/>
    <w:qFormat/>
    <w:rsid w:val="005B29A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B29A8"/>
    <w:rPr>
      <w:color w:val="9454C3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524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3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2.xml"/><Relationship Id="rId12" Type="http://schemas.openxmlformats.org/officeDocument/2006/relationships/footer" Target="footer1.xml"/><Relationship Id="rId13" Type="http://schemas.openxmlformats.org/officeDocument/2006/relationships/footer" Target="footer2.xml"/><Relationship Id="rId14" Type="http://schemas.openxmlformats.org/officeDocument/2006/relationships/header" Target="header3.xml"/><Relationship Id="rId15" Type="http://schemas.openxmlformats.org/officeDocument/2006/relationships/footer" Target="footer3.xml"/><Relationship Id="rId16" Type="http://schemas.openxmlformats.org/officeDocument/2006/relationships/fontTable" Target="fontTable.xml"/><Relationship Id="rId17" Type="http://schemas.openxmlformats.org/officeDocument/2006/relationships/glossaryDocument" Target="glossary/document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hyperlink" Target="mailto:gtvl2@kent.ac.uk" TargetMode="External"/><Relationship Id="rId10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Applications/Microsoft%20Word.app/Contents/Resources/FileNewLatinizedTemplatesMac.bundle/Research%20Paper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A35D96D26B28D4FA9AE471042B21E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9D1FB3-BD7A-404B-8C62-2E7BC054677A}"/>
      </w:docPartPr>
      <w:docPartBody>
        <w:p w:rsidR="00000000" w:rsidRDefault="004C11B4" w:rsidP="004C11B4">
          <w:pPr>
            <w:pStyle w:val="0A35D96D26B28D4FA9AE471042B21E08"/>
          </w:pPr>
          <w:r>
            <w:rPr>
              <w:rStyle w:val="PlaceholderText"/>
            </w:rPr>
            <w:t>[Author]</w:t>
          </w:r>
        </w:p>
      </w:docPartBody>
    </w:docPart>
    <w:docPart>
      <w:docPartPr>
        <w:name w:val="284B3A9E689B094CB8A1B2203FB00C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C67BB0-13CA-E745-8D20-E9DFA9D603EA}"/>
      </w:docPartPr>
      <w:docPartBody>
        <w:p w:rsidR="00000000" w:rsidRDefault="004C11B4" w:rsidP="004C11B4">
          <w:pPr>
            <w:pStyle w:val="284B3A9E689B094CB8A1B2203FB00CC9"/>
          </w:pPr>
          <w:r>
            <w:rPr>
              <w:caps/>
              <w:color w:val="FFFFFF" w:themeColor="background1"/>
              <w:sz w:val="18"/>
              <w:szCs w:val="18"/>
            </w:rPr>
            <w:t>[Document title]</w:t>
          </w:r>
        </w:p>
      </w:docPartBody>
    </w:docPart>
    <w:docPart>
      <w:docPartPr>
        <w:name w:val="9C776DEE32BF694080F3373E2C2BFA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495223-974E-3741-A987-9598A8B5C6D2}"/>
      </w:docPartPr>
      <w:docPartBody>
        <w:p w:rsidR="00000000" w:rsidRDefault="004C11B4" w:rsidP="004C11B4">
          <w:pPr>
            <w:pStyle w:val="9C776DEE32BF694080F3373E2C2BFACA"/>
          </w:pPr>
          <w:r>
            <w:rPr>
              <w:rStyle w:val="PlaceholderText"/>
            </w:rPr>
            <w:t>[Publish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charset w:val="81"/>
    <w:family w:val="auto"/>
    <w:pitch w:val="variable"/>
    <w:sig w:usb0="B00002AF" w:usb1="69D77CFB" w:usb2="00000030" w:usb3="00000000" w:csb0="0008009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52B2"/>
    <w:rsid w:val="004C11B4"/>
    <w:rsid w:val="00E96397"/>
    <w:rsid w:val="00FD5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2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47CAF90A4F8824D990CE38D77BFAEA7">
    <w:name w:val="C47CAF90A4F8824D990CE38D77BFAEA7"/>
  </w:style>
  <w:style w:type="paragraph" w:customStyle="1" w:styleId="3FB9E9688F4801468CCCBF36FAB5E61F">
    <w:name w:val="3FB9E9688F4801468CCCBF36FAB5E61F"/>
  </w:style>
  <w:style w:type="paragraph" w:customStyle="1" w:styleId="665A14D9E2AC1342969547366B184F8A">
    <w:name w:val="665A14D9E2AC1342969547366B184F8A"/>
  </w:style>
  <w:style w:type="paragraph" w:customStyle="1" w:styleId="8A9CC332E31CE64B87C4EBF821190AC9">
    <w:name w:val="8A9CC332E31CE64B87C4EBF821190AC9"/>
  </w:style>
  <w:style w:type="paragraph" w:customStyle="1" w:styleId="F722697282D69F4CBD021E3FF753B197">
    <w:name w:val="F722697282D69F4CBD021E3FF753B197"/>
  </w:style>
  <w:style w:type="paragraph" w:styleId="ListBullet">
    <w:name w:val="List Bullet"/>
    <w:basedOn w:val="Normal"/>
    <w:uiPriority w:val="12"/>
    <w:qFormat/>
    <w:pPr>
      <w:numPr>
        <w:numId w:val="1"/>
      </w:numPr>
      <w:spacing w:after="240" w:line="312" w:lineRule="auto"/>
    </w:pPr>
    <w:rPr>
      <w:rFonts w:eastAsiaTheme="minorHAnsi"/>
      <w:color w:val="000000" w:themeColor="text1"/>
    </w:rPr>
  </w:style>
  <w:style w:type="paragraph" w:customStyle="1" w:styleId="93C4852715794E4DBCD5CEB195B42FDF">
    <w:name w:val="93C4852715794E4DBCD5CEB195B42FDF"/>
  </w:style>
  <w:style w:type="paragraph" w:customStyle="1" w:styleId="0A6E6E879D84EC4D961E90C588C6910B">
    <w:name w:val="0A6E6E879D84EC4D961E90C588C6910B"/>
  </w:style>
  <w:style w:type="paragraph" w:customStyle="1" w:styleId="EE9EBFD5B1086D41A11CF5A0864D2EFD">
    <w:name w:val="EE9EBFD5B1086D41A11CF5A0864D2EFD"/>
  </w:style>
  <w:style w:type="paragraph" w:customStyle="1" w:styleId="2BED6A3566865941B2536B7D62F82147">
    <w:name w:val="2BED6A3566865941B2536B7D62F82147"/>
  </w:style>
  <w:style w:type="paragraph" w:customStyle="1" w:styleId="0B922DE832FEAA448B45D0A89ADD6E81">
    <w:name w:val="0B922DE832FEAA448B45D0A89ADD6E81"/>
  </w:style>
  <w:style w:type="paragraph" w:customStyle="1" w:styleId="AA2CBE692EFF7B4E96EF85AA9B18B5D8">
    <w:name w:val="AA2CBE692EFF7B4E96EF85AA9B18B5D8"/>
  </w:style>
  <w:style w:type="paragraph" w:customStyle="1" w:styleId="48547F07E84DC54BA13AE6CFDC9F4BA4">
    <w:name w:val="48547F07E84DC54BA13AE6CFDC9F4BA4"/>
  </w:style>
  <w:style w:type="paragraph" w:customStyle="1" w:styleId="2E11AA66BB17AD4683A509BFE745FB9F">
    <w:name w:val="2E11AA66BB17AD4683A509BFE745FB9F"/>
  </w:style>
  <w:style w:type="paragraph" w:customStyle="1" w:styleId="F3F87F8054080746B8BBEAEDCC6244F6">
    <w:name w:val="F3F87F8054080746B8BBEAEDCC6244F6"/>
  </w:style>
  <w:style w:type="paragraph" w:customStyle="1" w:styleId="7A3B68590D7BDD46BEEC804EDCD90436">
    <w:name w:val="7A3B68590D7BDD46BEEC804EDCD90436"/>
  </w:style>
  <w:style w:type="paragraph" w:customStyle="1" w:styleId="2F54583EE2EE7142B959A57AB22627A0">
    <w:name w:val="2F54583EE2EE7142B959A57AB22627A0"/>
  </w:style>
  <w:style w:type="paragraph" w:customStyle="1" w:styleId="CFE75D805A8A6D40957688603D7BC17A">
    <w:name w:val="CFE75D805A8A6D40957688603D7BC17A"/>
  </w:style>
  <w:style w:type="paragraph" w:customStyle="1" w:styleId="7FFAC2AD19D37C45A3BDBAFB350235EA">
    <w:name w:val="7FFAC2AD19D37C45A3BDBAFB350235EA"/>
  </w:style>
  <w:style w:type="character" w:styleId="PlaceholderText">
    <w:name w:val="Placeholder Text"/>
    <w:basedOn w:val="DefaultParagraphFont"/>
    <w:uiPriority w:val="99"/>
    <w:semiHidden/>
    <w:rsid w:val="004C11B4"/>
    <w:rPr>
      <w:color w:val="808080"/>
    </w:rPr>
  </w:style>
  <w:style w:type="paragraph" w:customStyle="1" w:styleId="18B454E300F293448F653060427EC745">
    <w:name w:val="18B454E300F293448F653060427EC745"/>
    <w:rsid w:val="004C11B4"/>
  </w:style>
  <w:style w:type="paragraph" w:customStyle="1" w:styleId="0A35D96D26B28D4FA9AE471042B21E08">
    <w:name w:val="0A35D96D26B28D4FA9AE471042B21E08"/>
    <w:rsid w:val="004C11B4"/>
  </w:style>
  <w:style w:type="paragraph" w:customStyle="1" w:styleId="EDBB32116D59D7439F4BFFEDA8991323">
    <w:name w:val="EDBB32116D59D7439F4BFFEDA8991323"/>
    <w:rsid w:val="004C11B4"/>
  </w:style>
  <w:style w:type="paragraph" w:customStyle="1" w:styleId="21AC645E32CA6741A075A3FC8CE46D02">
    <w:name w:val="21AC645E32CA6741A075A3FC8CE46D02"/>
    <w:rsid w:val="004C11B4"/>
  </w:style>
  <w:style w:type="paragraph" w:customStyle="1" w:styleId="284B3A9E689B094CB8A1B2203FB00CC9">
    <w:name w:val="284B3A9E689B094CB8A1B2203FB00CC9"/>
    <w:rsid w:val="004C11B4"/>
  </w:style>
  <w:style w:type="paragraph" w:customStyle="1" w:styleId="9C776DEE32BF694080F3373E2C2BFACA">
    <w:name w:val="9C776DEE32BF694080F3373E2C2BFACA"/>
    <w:rsid w:val="004C11B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2015-12-01T14:46:00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Research Paper.dotx</Template>
  <TotalTime>13</TotalTime>
  <Pages>2</Pages>
  <Words>18</Words>
  <Characters>109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Fotoshop GUI</dc:title>
  <dc:subject/>
  <dc:creator>Guillaume Lefrant</dc:creator>
  <cp:keywords/>
  <dc:description/>
  <cp:lastModifiedBy>Guillaume Lefrant</cp:lastModifiedBy>
  <cp:revision>5</cp:revision>
  <dcterms:created xsi:type="dcterms:W3CDTF">2015-11-30T01:04:00Z</dcterms:created>
  <dcterms:modified xsi:type="dcterms:W3CDTF">2015-12-01T14:47:00Z</dcterms:modified>
</cp:coreProperties>
</file>