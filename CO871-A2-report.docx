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D41BE0" w14:textId="6C031EBC" w:rsidR="00B04567" w:rsidRDefault="005B29A8" w:rsidP="005B29A8">
      <w:pPr>
        <w:pStyle w:val="Title"/>
        <w:rPr>
          <w:lang w:val="fr-FR"/>
        </w:rPr>
      </w:pPr>
      <w:r>
        <w:rPr>
          <w:lang w:val="fr-FR"/>
        </w:rPr>
        <w:t xml:space="preserve">CO871 – </w:t>
      </w:r>
      <w:proofErr w:type="spellStart"/>
      <w:r>
        <w:rPr>
          <w:lang w:val="fr-FR"/>
        </w:rPr>
        <w:t>Assignment</w:t>
      </w:r>
      <w:proofErr w:type="spellEnd"/>
      <w:r>
        <w:rPr>
          <w:lang w:val="fr-FR"/>
        </w:rPr>
        <w:t xml:space="preserve"> 2</w:t>
      </w:r>
      <w:r>
        <w:rPr>
          <w:lang w:val="fr-FR"/>
        </w:rPr>
        <w:br/>
      </w:r>
      <w:proofErr w:type="spellStart"/>
      <w:r>
        <w:rPr>
          <w:lang w:val="fr-FR"/>
        </w:rPr>
        <w:t>Fotoshop</w:t>
      </w:r>
      <w:proofErr w:type="spellEnd"/>
      <w:r>
        <w:rPr>
          <w:lang w:val="fr-FR"/>
        </w:rPr>
        <w:t xml:space="preserve"> GUI</w:t>
      </w:r>
    </w:p>
    <w:p w14:paraId="4EBF0A42" w14:textId="77777777" w:rsidR="005B29A8" w:rsidRDefault="005B29A8" w:rsidP="005B29A8">
      <w:pPr>
        <w:rPr>
          <w:lang w:val="fr-FR"/>
        </w:rPr>
      </w:pPr>
    </w:p>
    <w:p w14:paraId="11F9587A" w14:textId="31414C6E" w:rsidR="005B29A8" w:rsidRDefault="005B29A8" w:rsidP="005B29A8">
      <w:pPr>
        <w:rPr>
          <w:lang w:val="fr-FR"/>
        </w:rPr>
      </w:pPr>
    </w:p>
    <w:p w14:paraId="43A3A8BD" w14:textId="77777777" w:rsidR="005B29A8" w:rsidRDefault="005B29A8" w:rsidP="005B29A8">
      <w:pPr>
        <w:rPr>
          <w:lang w:val="fr-FR"/>
        </w:rPr>
      </w:pPr>
    </w:p>
    <w:p w14:paraId="788D3DCA" w14:textId="77777777" w:rsidR="005B29A8" w:rsidRDefault="005B29A8" w:rsidP="005B29A8">
      <w:pPr>
        <w:rPr>
          <w:lang w:val="fr-FR"/>
        </w:rPr>
      </w:pPr>
    </w:p>
    <w:p w14:paraId="5D885422" w14:textId="77777777" w:rsidR="005B29A8" w:rsidRDefault="005B29A8" w:rsidP="005B29A8">
      <w:pPr>
        <w:rPr>
          <w:lang w:val="fr-FR"/>
        </w:rPr>
      </w:pPr>
    </w:p>
    <w:p w14:paraId="678F2178" w14:textId="15C4A146" w:rsidR="005B29A8" w:rsidRDefault="005B29A8" w:rsidP="005B29A8">
      <w:pPr>
        <w:pStyle w:val="Subtitle"/>
        <w:rPr>
          <w:lang w:val="fr-FR"/>
        </w:rPr>
      </w:pPr>
      <w:r>
        <w:rPr>
          <w:lang w:val="fr-FR"/>
        </w:rPr>
        <w:t>Guillaume Lefrant</w:t>
      </w:r>
      <w:r>
        <w:rPr>
          <w:lang w:val="fr-FR"/>
        </w:rPr>
        <w:br/>
      </w:r>
      <w:hyperlink r:id="rId8" w:history="1">
        <w:r w:rsidRPr="00427EA7">
          <w:rPr>
            <w:rStyle w:val="Hyperlink"/>
            <w:lang w:val="fr-FR"/>
          </w:rPr>
          <w:t>gtvl2@kent.ac.uk</w:t>
        </w:r>
      </w:hyperlink>
      <w:r>
        <w:rPr>
          <w:lang w:val="fr-FR"/>
        </w:rPr>
        <w:br/>
      </w:r>
      <w:r w:rsidR="008F0D38">
        <w:rPr>
          <w:lang w:val="fr-FR"/>
        </w:rPr>
        <w:t xml:space="preserve">ID </w:t>
      </w:r>
      <w:r>
        <w:rPr>
          <w:lang w:val="fr-FR"/>
        </w:rPr>
        <w:t>15906901</w:t>
      </w:r>
    </w:p>
    <w:p w14:paraId="5095C106" w14:textId="336BA956" w:rsidR="005B29A8" w:rsidRDefault="006B0835">
      <w:pPr>
        <w:rPr>
          <w:i/>
          <w:iCs/>
          <w:sz w:val="24"/>
          <w:szCs w:val="24"/>
          <w:lang w:val="fr-FR"/>
        </w:rPr>
      </w:pPr>
      <w:r w:rsidRPr="005B29A8">
        <w:rPr>
          <w:noProof/>
          <w:lang w:eastAsia="en-US"/>
        </w:rPr>
        <w:drawing>
          <wp:anchor distT="0" distB="0" distL="114300" distR="114300" simplePos="0" relativeHeight="251658240" behindDoc="0" locked="0" layoutInCell="1" allowOverlap="1" wp14:anchorId="18DDCB5A" wp14:editId="651AC7B1">
            <wp:simplePos x="0" y="0"/>
            <wp:positionH relativeFrom="column">
              <wp:posOffset>223520</wp:posOffset>
            </wp:positionH>
            <wp:positionV relativeFrom="paragraph">
              <wp:posOffset>835660</wp:posOffset>
            </wp:positionV>
            <wp:extent cx="5860415" cy="4393565"/>
            <wp:effectExtent l="0" t="0" r="6985" b="63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29A8">
        <w:rPr>
          <w:lang w:val="fr-FR"/>
        </w:rPr>
        <w:br w:type="page"/>
      </w:r>
    </w:p>
    <w:p w14:paraId="7F239056" w14:textId="0ACFB3D4" w:rsidR="005B29A8" w:rsidRDefault="002C2096" w:rsidP="002C2096">
      <w:pPr>
        <w:pStyle w:val="Heading1"/>
        <w:rPr>
          <w:lang w:val="fr-FR"/>
        </w:rPr>
      </w:pPr>
      <w:r>
        <w:rPr>
          <w:lang w:val="fr-FR"/>
        </w:rPr>
        <w:lastRenderedPageBreak/>
        <w:t>The GUI</w:t>
      </w:r>
    </w:p>
    <w:p w14:paraId="4D6084B3" w14:textId="23EED071" w:rsidR="002C2096" w:rsidRDefault="002C2096" w:rsidP="002C2096"/>
    <w:p w14:paraId="629CBC45" w14:textId="1DA310ED" w:rsidR="00E14A8D" w:rsidRDefault="002C2096" w:rsidP="00E14A8D">
      <w:r>
        <w:rPr>
          <w:noProof/>
          <w:lang w:eastAsia="en-US"/>
        </w:rPr>
        <w:drawing>
          <wp:inline distT="0" distB="0" distL="0" distR="0" wp14:anchorId="3824FC68" wp14:editId="3C0FDF6B">
            <wp:extent cx="5486400" cy="3200400"/>
            <wp:effectExtent l="76200" t="50800" r="76200" b="76200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16E67F68" w14:textId="70DB353E" w:rsidR="00E14A8D" w:rsidRDefault="00E14A8D" w:rsidP="002C2096">
      <w:r>
        <w:rPr>
          <w:noProof/>
          <w:lang w:eastAsia="en-US"/>
        </w:rPr>
        <w:drawing>
          <wp:anchor distT="0" distB="0" distL="114300" distR="114300" simplePos="0" relativeHeight="251659264" behindDoc="0" locked="0" layoutInCell="1" allowOverlap="1" wp14:anchorId="5AC69498" wp14:editId="01AC2ED6">
            <wp:simplePos x="0" y="0"/>
            <wp:positionH relativeFrom="column">
              <wp:posOffset>226060</wp:posOffset>
            </wp:positionH>
            <wp:positionV relativeFrom="paragraph">
              <wp:posOffset>283210</wp:posOffset>
            </wp:positionV>
            <wp:extent cx="5572760" cy="4177665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otoshop-layou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76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C4C655" w14:textId="2D1A9BE4" w:rsidR="00E14A8D" w:rsidRDefault="00E14A8D" w:rsidP="002C2096"/>
    <w:p w14:paraId="27F996A1" w14:textId="05B08E16" w:rsidR="00E14A8D" w:rsidRDefault="00E14A8D" w:rsidP="002C2096"/>
    <w:p w14:paraId="16D2F137" w14:textId="030C4BB1" w:rsidR="007D43CD" w:rsidRDefault="007D43CD" w:rsidP="007D43CD">
      <w:pPr>
        <w:pStyle w:val="Heading2"/>
      </w:pPr>
      <w:r>
        <w:lastRenderedPageBreak/>
        <w:t>Layout and Interface</w:t>
      </w:r>
    </w:p>
    <w:p w14:paraId="5D7DFEE2" w14:textId="1DC94BF6" w:rsidR="00E14A8D" w:rsidRDefault="00E14A8D" w:rsidP="00E14A8D">
      <w:r>
        <w:t xml:space="preserve">As shown above, </w:t>
      </w:r>
      <w:proofErr w:type="spellStart"/>
      <w:r>
        <w:t>Fotoshop</w:t>
      </w:r>
      <w:proofErr w:type="spellEnd"/>
      <w:r>
        <w:t xml:space="preserve"> GUI uses a </w:t>
      </w:r>
      <w:proofErr w:type="spellStart"/>
      <w:r>
        <w:t>BorderPane</w:t>
      </w:r>
      <w:proofErr w:type="spellEnd"/>
      <w:r>
        <w:t xml:space="preserve"> to structure the layout. I will describe the different parts of the layout I </w:t>
      </w:r>
      <w:r w:rsidR="00CD250F">
        <w:t>chose to use</w:t>
      </w:r>
      <w:r>
        <w:t>:</w:t>
      </w:r>
    </w:p>
    <w:p w14:paraId="3FE0106B" w14:textId="64F94417" w:rsidR="00E14A8D" w:rsidRDefault="00E14A8D" w:rsidP="00E14A8D">
      <w:pPr>
        <w:pStyle w:val="ListParagraph"/>
        <w:numPr>
          <w:ilvl w:val="0"/>
          <w:numId w:val="17"/>
        </w:numPr>
      </w:pPr>
      <w:r>
        <w:t xml:space="preserve">It is a menu bar called “action-bar” in the code. The pane </w:t>
      </w:r>
      <w:r w:rsidR="00004FCF">
        <w:t xml:space="preserve">used here </w:t>
      </w:r>
      <w:r>
        <w:t xml:space="preserve">is a </w:t>
      </w:r>
      <w:proofErr w:type="spellStart"/>
      <w:r>
        <w:t>GridPane</w:t>
      </w:r>
      <w:proofErr w:type="spellEnd"/>
      <w:r w:rsidR="00787F6B">
        <w:t xml:space="preserve">. </w:t>
      </w:r>
      <w:r>
        <w:t xml:space="preserve">I didn’t want to use the </w:t>
      </w:r>
      <w:proofErr w:type="spellStart"/>
      <w:r>
        <w:t>MenuBar</w:t>
      </w:r>
      <w:proofErr w:type="spellEnd"/>
      <w:r>
        <w:t xml:space="preserve"> component </w:t>
      </w:r>
      <w:r w:rsidR="00004FCF">
        <w:t xml:space="preserve">because </w:t>
      </w:r>
      <w:r w:rsidR="00787F6B">
        <w:t>the ergonomic would have changed</w:t>
      </w:r>
      <w:r w:rsidR="00CD250F">
        <w:t xml:space="preserve"> too much </w:t>
      </w:r>
      <w:r w:rsidR="00004FCF">
        <w:t>and I have</w:t>
      </w:r>
      <w:r w:rsidR="00CD250F">
        <w:t xml:space="preserve"> </w:t>
      </w:r>
      <w:r w:rsidR="00004FCF">
        <w:t xml:space="preserve">not enough </w:t>
      </w:r>
      <w:r w:rsidR="00CD250F">
        <w:t>components to display</w:t>
      </w:r>
      <w:r w:rsidR="00004FCF">
        <w:t xml:space="preserve"> in menus</w:t>
      </w:r>
      <w:r w:rsidR="00CD250F">
        <w:t>. However, I did another version with it and I could show you in case you want to. This area is used for basic action such as open, save or quit.</w:t>
      </w:r>
    </w:p>
    <w:p w14:paraId="1B8435B3" w14:textId="4DF90C1F" w:rsidR="00CD250F" w:rsidRDefault="00CD250F" w:rsidP="00E14A8D">
      <w:pPr>
        <w:pStyle w:val="ListParagraph"/>
        <w:numPr>
          <w:ilvl w:val="0"/>
          <w:numId w:val="17"/>
        </w:numPr>
      </w:pPr>
      <w:r>
        <w:t xml:space="preserve">This is the main part of </w:t>
      </w:r>
      <w:proofErr w:type="spellStart"/>
      <w:r>
        <w:t>Fotoshop</w:t>
      </w:r>
      <w:proofErr w:type="spellEnd"/>
      <w:r>
        <w:t xml:space="preserve"> v2.0. This is where the picture is displayed in an </w:t>
      </w:r>
      <w:proofErr w:type="spellStart"/>
      <w:r>
        <w:t>ImageView</w:t>
      </w:r>
      <w:proofErr w:type="spellEnd"/>
      <w:r>
        <w:t xml:space="preserve">. This view is inside a </w:t>
      </w:r>
      <w:proofErr w:type="spellStart"/>
      <w:r>
        <w:t>StackPane</w:t>
      </w:r>
      <w:proofErr w:type="spellEnd"/>
      <w:r>
        <w:t xml:space="preserve">, nested inside a </w:t>
      </w:r>
      <w:proofErr w:type="spellStart"/>
      <w:r>
        <w:t>ScrollView</w:t>
      </w:r>
      <w:proofErr w:type="spellEnd"/>
      <w:r>
        <w:t xml:space="preserve">. The </w:t>
      </w:r>
      <w:proofErr w:type="spellStart"/>
      <w:r>
        <w:t>ScrollView</w:t>
      </w:r>
      <w:proofErr w:type="spellEnd"/>
      <w:r>
        <w:t xml:space="preserve"> allow me to catch scroll events and to navigate inside the picture (if it is too large for the window).</w:t>
      </w:r>
    </w:p>
    <w:p w14:paraId="4E73DD2E" w14:textId="45782E97" w:rsidR="00CD250F" w:rsidRDefault="00CD250F" w:rsidP="00E14A8D">
      <w:pPr>
        <w:pStyle w:val="ListParagraph"/>
        <w:numPr>
          <w:ilvl w:val="0"/>
          <w:numId w:val="17"/>
        </w:numPr>
      </w:pPr>
      <w:r>
        <w:t xml:space="preserve">The status bar </w:t>
      </w:r>
      <w:r w:rsidR="001B3BE2">
        <w:t xml:space="preserve">(Text component) </w:t>
      </w:r>
      <w:r>
        <w:t xml:space="preserve">is shown on the bottom of the window. It displays basic information such as welcome message or help message. </w:t>
      </w:r>
      <w:r w:rsidR="001B3BE2">
        <w:t>E</w:t>
      </w:r>
      <w:r>
        <w:t xml:space="preserve">rrors are managed differently, using </w:t>
      </w:r>
      <w:r w:rsidR="001B3BE2">
        <w:t>Alert class.</w:t>
      </w:r>
    </w:p>
    <w:p w14:paraId="25783184" w14:textId="012D1051" w:rsidR="001B3BE2" w:rsidRDefault="001B3BE2" w:rsidP="00E14A8D">
      <w:pPr>
        <w:pStyle w:val="ListParagraph"/>
        <w:numPr>
          <w:ilvl w:val="0"/>
          <w:numId w:val="17"/>
        </w:numPr>
      </w:pPr>
      <w:r>
        <w:t xml:space="preserve">This area is used for the commands and filters to apply on the picture loaded. It is basically a </w:t>
      </w:r>
      <w:proofErr w:type="spellStart"/>
      <w:r>
        <w:t>VBox</w:t>
      </w:r>
      <w:proofErr w:type="spellEnd"/>
      <w:r>
        <w:t xml:space="preserve"> with Buttons.</w:t>
      </w:r>
    </w:p>
    <w:p w14:paraId="2EA02A07" w14:textId="70424219" w:rsidR="001B3BE2" w:rsidRDefault="001B3BE2" w:rsidP="00E14A8D">
      <w:pPr>
        <w:pStyle w:val="ListParagraph"/>
        <w:numPr>
          <w:ilvl w:val="0"/>
          <w:numId w:val="17"/>
        </w:numPr>
      </w:pPr>
      <w:r>
        <w:t xml:space="preserve">Here is a disabled </w:t>
      </w:r>
      <w:proofErr w:type="spellStart"/>
      <w:r>
        <w:t>ListView</w:t>
      </w:r>
      <w:proofErr w:type="spellEnd"/>
      <w:r>
        <w:t xml:space="preserve"> that lists every filters applied to the picture. I disabled it because I don’t want the user to be able to click, select or even edit one of the filters. It is linked to the data (List&lt;Filter&gt;) contained in the model Editor.</w:t>
      </w:r>
    </w:p>
    <w:p w14:paraId="02D2E906" w14:textId="3C38B09D" w:rsidR="001B3BE2" w:rsidRDefault="00C11251" w:rsidP="00E14A8D">
      <w:pPr>
        <w:pStyle w:val="ListParagraph"/>
        <w:numPr>
          <w:ilvl w:val="0"/>
          <w:numId w:val="17"/>
        </w:numPr>
      </w:pPr>
      <w:r>
        <w:t xml:space="preserve">It is the part I chose to implement the cache. You can type the name in a </w:t>
      </w:r>
      <w:proofErr w:type="spellStart"/>
      <w:r>
        <w:t>Textfield</w:t>
      </w:r>
      <w:proofErr w:type="spellEnd"/>
      <w:r>
        <w:t xml:space="preserve"> and then, click on the put Button to put the current picture (including filters) in cache</w:t>
      </w:r>
      <w:r w:rsidR="007D43CD">
        <w:t xml:space="preserve">, you can also click on an item in the </w:t>
      </w:r>
      <w:proofErr w:type="spellStart"/>
      <w:r w:rsidR="007D43CD">
        <w:t>ListView</w:t>
      </w:r>
      <w:proofErr w:type="spellEnd"/>
      <w:r w:rsidR="007D43CD">
        <w:t xml:space="preserve"> above and use get or remove (names or explicit).</w:t>
      </w:r>
    </w:p>
    <w:p w14:paraId="4F604B61" w14:textId="6B0D0803" w:rsidR="007D43CD" w:rsidRDefault="007D43CD" w:rsidP="00E14A8D">
      <w:pPr>
        <w:pStyle w:val="ListParagraph"/>
        <w:numPr>
          <w:ilvl w:val="0"/>
          <w:numId w:val="17"/>
        </w:numPr>
      </w:pPr>
      <w:r>
        <w:t xml:space="preserve">The </w:t>
      </w:r>
      <w:proofErr w:type="spellStart"/>
      <w:r>
        <w:t>ListView</w:t>
      </w:r>
      <w:proofErr w:type="spellEnd"/>
      <w:r>
        <w:t xml:space="preserve"> that lists the different version cached of the picture (can be different pictures too!).</w:t>
      </w:r>
    </w:p>
    <w:p w14:paraId="65DC51D9" w14:textId="0D873397" w:rsidR="007D43CD" w:rsidRDefault="007D43CD" w:rsidP="007D43CD">
      <w:pPr>
        <w:pStyle w:val="Heading2"/>
      </w:pPr>
      <w:r>
        <w:t>Event Handling</w:t>
      </w:r>
    </w:p>
    <w:p w14:paraId="51C3B7EE" w14:textId="61B4E65D" w:rsidR="007D43CD" w:rsidRDefault="007D43CD" w:rsidP="007D43CD">
      <w:r>
        <w:t xml:space="preserve">To handle the different events, I extended my interface </w:t>
      </w:r>
      <w:proofErr w:type="spellStart"/>
      <w:r>
        <w:t>ICommand</w:t>
      </w:r>
      <w:proofErr w:type="spellEnd"/>
      <w:r>
        <w:t xml:space="preserve"> (from </w:t>
      </w:r>
      <w:proofErr w:type="spellStart"/>
      <w:r>
        <w:t>Fotoshop</w:t>
      </w:r>
      <w:proofErr w:type="spellEnd"/>
      <w:r>
        <w:t xml:space="preserve"> v1)</w:t>
      </w:r>
      <w:r w:rsidR="007B5F55">
        <w:t xml:space="preserve"> to add a method called “handler” that return a new </w:t>
      </w:r>
      <w:proofErr w:type="spellStart"/>
      <w:r w:rsidR="007B5F55">
        <w:t>EventHandler</w:t>
      </w:r>
      <w:proofErr w:type="spellEnd"/>
      <w:r w:rsidR="007B5F55">
        <w:t>&lt;</w:t>
      </w:r>
      <w:proofErr w:type="spellStart"/>
      <w:r w:rsidR="007B5F55">
        <w:t>ActionEvent</w:t>
      </w:r>
      <w:proofErr w:type="spellEnd"/>
      <w:r w:rsidR="007B5F55">
        <w:t>&gt; associated with the command. To generate my buttons, I created a method “</w:t>
      </w:r>
      <w:proofErr w:type="spellStart"/>
      <w:r w:rsidR="007B5F55">
        <w:t>createButton</w:t>
      </w:r>
      <w:proofErr w:type="spellEnd"/>
      <w:r w:rsidR="007B5F55">
        <w:t xml:space="preserve">” which creates a new button with the correct text and attach the handler, based on the </w:t>
      </w:r>
      <w:proofErr w:type="spellStart"/>
      <w:r w:rsidR="007B5F55">
        <w:t>EnumCommand</w:t>
      </w:r>
      <w:proofErr w:type="spellEnd"/>
      <w:r w:rsidR="007B5F55">
        <w:t xml:space="preserve"> in parameter</w:t>
      </w:r>
      <w:r w:rsidR="006B0835">
        <w:t>, via Reflection</w:t>
      </w:r>
      <w:r w:rsidR="007B5F55">
        <w:t>.</w:t>
      </w:r>
    </w:p>
    <w:p w14:paraId="612116BE" w14:textId="3589807A" w:rsidR="007B5F55" w:rsidRDefault="007B5F55" w:rsidP="007B5F55">
      <w:pPr>
        <w:pStyle w:val="Heading2"/>
      </w:pPr>
      <w:r>
        <w:t>Bonus point</w:t>
      </w:r>
    </w:p>
    <w:p w14:paraId="4D725090" w14:textId="269B0B7B" w:rsidR="007B5F55" w:rsidRPr="008F0D38" w:rsidRDefault="007B5F55" w:rsidP="008F0D38">
      <w:pPr>
        <w:rPr>
          <w:color w:val="000000" w:themeColor="text1"/>
        </w:rPr>
      </w:pPr>
      <w:r w:rsidRPr="008F0D38">
        <w:rPr>
          <w:color w:val="000000" w:themeColor="text1"/>
        </w:rPr>
        <w:t xml:space="preserve">I didn’t give up the console view with the GUI project. You can still launch </w:t>
      </w:r>
      <w:proofErr w:type="spellStart"/>
      <w:r w:rsidRPr="008F0D38">
        <w:rPr>
          <w:color w:val="000000" w:themeColor="text1"/>
        </w:rPr>
        <w:t>Fotoshop</w:t>
      </w:r>
      <w:proofErr w:type="spellEnd"/>
      <w:r w:rsidRPr="008F0D38">
        <w:rPr>
          <w:color w:val="000000" w:themeColor="text1"/>
        </w:rPr>
        <w:t xml:space="preserve"> in your </w:t>
      </w:r>
      <w:r w:rsidR="008F0D38" w:rsidRPr="008F0D38">
        <w:rPr>
          <w:color w:val="000000" w:themeColor="text1"/>
        </w:rPr>
        <w:t>terminal</w:t>
      </w:r>
      <w:r w:rsidRPr="008F0D38">
        <w:rPr>
          <w:color w:val="000000" w:themeColor="text1"/>
        </w:rPr>
        <w:t xml:space="preserve"> by providing an environment variable when launching the pro</w:t>
      </w:r>
      <w:r w:rsidR="008F0D38" w:rsidRPr="008F0D38">
        <w:rPr>
          <w:color w:val="000000" w:themeColor="text1"/>
        </w:rPr>
        <w:t>gram:</w:t>
      </w:r>
    </w:p>
    <w:p w14:paraId="17490C2E" w14:textId="5F88A45D" w:rsidR="007B5F55" w:rsidRPr="008F0D38" w:rsidRDefault="008F0D38" w:rsidP="008F0D38">
      <w:pPr>
        <w:pStyle w:val="Quote"/>
        <w:ind w:firstLine="0"/>
        <w:jc w:val="center"/>
        <w:rPr>
          <w:rStyle w:val="IntenseReference"/>
          <w:b w:val="0"/>
          <w:color w:val="000000" w:themeColor="text1"/>
          <w:u w:val="none"/>
        </w:rPr>
      </w:pPr>
      <w:r w:rsidRPr="008F0D38">
        <w:rPr>
          <w:rStyle w:val="IntenseReference"/>
          <w:b w:val="0"/>
          <w:color w:val="000000" w:themeColor="text1"/>
          <w:u w:val="none"/>
        </w:rPr>
        <w:t xml:space="preserve">$&gt; </w:t>
      </w:r>
      <w:proofErr w:type="spellStart"/>
      <w:r w:rsidRPr="008F0D38">
        <w:rPr>
          <w:rStyle w:val="IntenseReference"/>
          <w:b w:val="0"/>
          <w:color w:val="000000" w:themeColor="text1"/>
          <w:u w:val="none"/>
        </w:rPr>
        <w:t>env</w:t>
      </w:r>
      <w:proofErr w:type="spellEnd"/>
      <w:r w:rsidRPr="008F0D38">
        <w:rPr>
          <w:rStyle w:val="IntenseReference"/>
          <w:b w:val="0"/>
          <w:color w:val="000000" w:themeColor="text1"/>
          <w:u w:val="none"/>
        </w:rPr>
        <w:t xml:space="preserve"> CONSOLE=1 java -jar fotoshop.jar</w:t>
      </w:r>
    </w:p>
    <w:p w14:paraId="73D66783" w14:textId="6544CE5E" w:rsidR="002C2096" w:rsidRDefault="002C2096" w:rsidP="002C2096">
      <w:pPr>
        <w:pStyle w:val="Heading1"/>
      </w:pPr>
      <w:r>
        <w:t>Streams</w:t>
      </w:r>
    </w:p>
    <w:p w14:paraId="034E133D" w14:textId="77777777" w:rsidR="002C2096" w:rsidRDefault="002C2096" w:rsidP="002C2096"/>
    <w:p w14:paraId="5D014D5A" w14:textId="32D0076B" w:rsidR="00BB5DF3" w:rsidRDefault="00004FCF" w:rsidP="002C2096">
      <w:r>
        <w:t>I rewrote almost all the program so I’m not sure of where I “replaced” lo</w:t>
      </w:r>
      <w:r w:rsidR="006B0835">
        <w:t>ops to streams but I used them when possible</w:t>
      </w:r>
      <w:r>
        <w:t xml:space="preserve">. </w:t>
      </w:r>
    </w:p>
    <w:p w14:paraId="1BADE9BC" w14:textId="16016B1C" w:rsidR="002C2096" w:rsidRDefault="00004FCF" w:rsidP="002C2096">
      <w:r>
        <w:t>Here are two examples:</w:t>
      </w:r>
    </w:p>
    <w:p w14:paraId="30CD56C6" w14:textId="091E1268" w:rsidR="00004FCF" w:rsidRDefault="00004FCF" w:rsidP="00004FCF">
      <w:pPr>
        <w:pStyle w:val="ListParagraph"/>
        <w:numPr>
          <w:ilvl w:val="0"/>
          <w:numId w:val="18"/>
        </w:numPr>
      </w:pPr>
      <w:r>
        <w:t xml:space="preserve">As a joining collector in multiple places. </w:t>
      </w:r>
      <w:r w:rsidR="006B0835">
        <w:t>For</w:t>
      </w:r>
      <w:r>
        <w:t xml:space="preserve"> example in uk.</w:t>
      </w:r>
      <w:proofErr w:type="gramStart"/>
      <w:r>
        <w:t>ac.gtvl</w:t>
      </w:r>
      <w:r w:rsidR="006B0835">
        <w:t>2.commands</w:t>
      </w:r>
      <w:proofErr w:type="gramEnd"/>
      <w:r w:rsidR="006B0835">
        <w:t xml:space="preserve">.LookCommand </w:t>
      </w:r>
      <w:r>
        <w:t>to displa</w:t>
      </w:r>
      <w:r w:rsidR="00BB5DF3">
        <w:t xml:space="preserve">y the filters currently applied or in uk.ac.gtvl2.models.EnumCommand for the method </w:t>
      </w:r>
      <w:proofErr w:type="spellStart"/>
      <w:r w:rsidR="00BB5DF3">
        <w:t>getList</w:t>
      </w:r>
      <w:proofErr w:type="spellEnd"/>
      <w:r w:rsidR="00BB5DF3">
        <w:t xml:space="preserve"> (that return a String of all the available commands, delimited by commas).</w:t>
      </w:r>
    </w:p>
    <w:p w14:paraId="3BDBE90A" w14:textId="2AF390A8" w:rsidR="00BB5DF3" w:rsidRDefault="00BB5DF3" w:rsidP="00004FCF">
      <w:pPr>
        <w:pStyle w:val="ListParagraph"/>
        <w:numPr>
          <w:ilvl w:val="0"/>
          <w:numId w:val="18"/>
        </w:numPr>
      </w:pPr>
      <w:r>
        <w:t>As a filter like in uk.</w:t>
      </w:r>
      <w:proofErr w:type="gramStart"/>
      <w:r>
        <w:t>ac.gtvl2.models</w:t>
      </w:r>
      <w:proofErr w:type="gramEnd"/>
      <w:r>
        <w:t>.EnumCommand.getCmd() to get the right Command according to the String in input.</w:t>
      </w:r>
    </w:p>
    <w:p w14:paraId="4F76DCD9" w14:textId="77777777" w:rsidR="00BB5DF3" w:rsidRDefault="00BB5DF3" w:rsidP="00BB5DF3"/>
    <w:p w14:paraId="2F1206A5" w14:textId="4FF7A513" w:rsidR="00BB5DF3" w:rsidRDefault="00BB5DF3" w:rsidP="00BB5DF3">
      <w:r>
        <w:t xml:space="preserve">I could have write these blocks of code with for loop but Streams are definitely nicer to use. Code is easier to read and lazy evaluation gives good performances to the </w:t>
      </w:r>
      <w:r w:rsidR="00B14D60">
        <w:t xml:space="preserve">methods. I also use them to cast Stack </w:t>
      </w:r>
      <w:r w:rsidR="00B14D60">
        <w:lastRenderedPageBreak/>
        <w:t>to List easily. I could have use them for the Parser but this class is working great and it wasn’t the objective to improve the console side.</w:t>
      </w:r>
    </w:p>
    <w:p w14:paraId="79EC85E5" w14:textId="01D98FAA" w:rsidR="002C2096" w:rsidRDefault="002C2096" w:rsidP="002C2096">
      <w:pPr>
        <w:pStyle w:val="Heading1"/>
      </w:pPr>
      <w:r>
        <w:t>Testing</w:t>
      </w:r>
    </w:p>
    <w:p w14:paraId="7939A32A" w14:textId="502D0829" w:rsidR="00B14D60" w:rsidRDefault="008B1863" w:rsidP="00B14D60">
      <w:r>
        <w:t xml:space="preserve">For testing, I used </w:t>
      </w:r>
      <w:proofErr w:type="spellStart"/>
      <w:r>
        <w:t>JUnit</w:t>
      </w:r>
      <w:proofErr w:type="spellEnd"/>
      <w:r>
        <w:t xml:space="preserve"> 4 to test the class </w:t>
      </w:r>
      <w:proofErr w:type="spellStart"/>
      <w:r>
        <w:t>ColorIma</w:t>
      </w:r>
      <w:bookmarkStart w:id="0" w:name="_GoBack"/>
      <w:bookmarkEnd w:id="0"/>
      <w:r>
        <w:t>ge</w:t>
      </w:r>
      <w:proofErr w:type="spellEnd"/>
      <w:r>
        <w:t>.</w:t>
      </w:r>
    </w:p>
    <w:p w14:paraId="4ED59CCD" w14:textId="2B079431" w:rsidR="00F56196" w:rsidRDefault="00F56196" w:rsidP="00F56196">
      <w:r>
        <w:t xml:space="preserve">I wrote tests for the two methods originally present in the class, </w:t>
      </w:r>
      <w:proofErr w:type="spellStart"/>
      <w:proofErr w:type="gramStart"/>
      <w:r>
        <w:t>setPixel</w:t>
      </w:r>
      <w:proofErr w:type="spellEnd"/>
      <w:r>
        <w:t>(</w:t>
      </w:r>
      <w:proofErr w:type="gramEnd"/>
      <w:r>
        <w:t xml:space="preserve">) and </w:t>
      </w:r>
      <w:proofErr w:type="spellStart"/>
      <w:r>
        <w:t>getPixel</w:t>
      </w:r>
      <w:proofErr w:type="spellEnd"/>
      <w:r>
        <w:t>(). These methods aren’t doing a lot of things so I mainly tested boundaries.</w:t>
      </w:r>
    </w:p>
    <w:p w14:paraId="299334D1" w14:textId="5CF01071" w:rsidR="003E4805" w:rsidRDefault="00AB4342" w:rsidP="00F56196">
      <w:r>
        <w:t xml:space="preserve">Exceptions for accessing out of array bounds are generated and not caught </w:t>
      </w:r>
      <w:r w:rsidR="00015771">
        <w:t>(</w:t>
      </w:r>
      <w:r w:rsidR="00015771">
        <w:t xml:space="preserve">and should </w:t>
      </w:r>
      <w:r w:rsidR="00015771">
        <w:t xml:space="preserve">be) </w:t>
      </w:r>
      <w:r>
        <w:t>by the class.</w:t>
      </w:r>
      <w:r w:rsidR="00015771">
        <w:t xml:space="preserve"> There is also an error when the Color is null, it should be checked by the class.</w:t>
      </w:r>
    </w:p>
    <w:p w14:paraId="00B3B764" w14:textId="77777777" w:rsidR="00015771" w:rsidRDefault="00015771" w:rsidP="00F56196"/>
    <w:p w14:paraId="098F2B55" w14:textId="03762F5B" w:rsidR="00015771" w:rsidRDefault="00015771" w:rsidP="00015771">
      <w:pPr>
        <w:pStyle w:val="Heading1"/>
      </w:pPr>
      <w:r>
        <w:t>Conclusion</w:t>
      </w:r>
    </w:p>
    <w:p w14:paraId="547E119A" w14:textId="24C9FB3C" w:rsidR="00015771" w:rsidRDefault="00015771" w:rsidP="00015771">
      <w:r>
        <w:t xml:space="preserve">I really liked to work on this project. It was interesting to think of the GUI, how to setup the layout for a good user experience, how to link buttons with action and how to keep the </w:t>
      </w:r>
      <w:proofErr w:type="spellStart"/>
      <w:r>
        <w:t>ConsoleView</w:t>
      </w:r>
      <w:proofErr w:type="spellEnd"/>
      <w:r>
        <w:t xml:space="preserve"> working!</w:t>
      </w:r>
    </w:p>
    <w:p w14:paraId="24140E6C" w14:textId="342BC744" w:rsidR="00015771" w:rsidRPr="00015771" w:rsidRDefault="00015771" w:rsidP="00015771">
      <w:r>
        <w:t>Was a nice challenge.</w:t>
      </w:r>
    </w:p>
    <w:sectPr w:rsidR="00015771" w:rsidRPr="00015771" w:rsidSect="005B29A8">
      <w:headerReference w:type="default" r:id="rId16"/>
      <w:footerReference w:type="default" r:id="rId17"/>
      <w:pgSz w:w="11907" w:h="16839" w:code="9"/>
      <w:pgMar w:top="1267" w:right="1339" w:bottom="1339" w:left="133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23E251A" w14:textId="77777777" w:rsidR="0019045B" w:rsidRDefault="0019045B">
      <w:r>
        <w:separator/>
      </w:r>
    </w:p>
    <w:p w14:paraId="2522178F" w14:textId="77777777" w:rsidR="0019045B" w:rsidRDefault="0019045B"/>
    <w:p w14:paraId="27EE9CDF" w14:textId="77777777" w:rsidR="0019045B" w:rsidRDefault="0019045B"/>
  </w:endnote>
  <w:endnote w:type="continuationSeparator" w:id="0">
    <w:p w14:paraId="40CF4A69" w14:textId="77777777" w:rsidR="0019045B" w:rsidRDefault="0019045B">
      <w:r>
        <w:continuationSeparator/>
      </w:r>
    </w:p>
    <w:p w14:paraId="6B6675F5" w14:textId="77777777" w:rsidR="0019045B" w:rsidRDefault="0019045B"/>
    <w:p w14:paraId="54C833B6" w14:textId="77777777" w:rsidR="0019045B" w:rsidRDefault="0019045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charset w:val="81"/>
    <w:family w:val="auto"/>
    <w:pitch w:val="variable"/>
    <w:sig w:usb0="B00002AF" w:usb1="69D77CFB" w:usb2="00000030" w:usb3="00000000" w:csb0="0008009F" w:csb1="00000000"/>
  </w:font>
  <w:font w:name="Angsana New">
    <w:panose1 w:val="02020603050405020304"/>
    <w:charset w:val="00"/>
    <w:family w:val="auto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30"/>
      <w:gridCol w:w="4599"/>
    </w:tblGrid>
    <w:tr w:rsidR="005B29A8" w14:paraId="15A39205" w14:textId="77777777">
      <w:trPr>
        <w:trHeight w:hRule="exact" w:val="115"/>
        <w:jc w:val="center"/>
      </w:trPr>
      <w:tc>
        <w:tcPr>
          <w:tcW w:w="4686" w:type="dxa"/>
          <w:shd w:val="clear" w:color="auto" w:fill="4A66AC" w:themeFill="accent1"/>
          <w:tcMar>
            <w:top w:w="0" w:type="dxa"/>
            <w:bottom w:w="0" w:type="dxa"/>
          </w:tcMar>
        </w:tcPr>
        <w:p w14:paraId="16E8C462" w14:textId="77777777" w:rsidR="005B29A8" w:rsidRDefault="005B29A8">
          <w:pPr>
            <w:pStyle w:val="Header"/>
            <w:rPr>
              <w:caps/>
              <w:sz w:val="18"/>
            </w:rPr>
          </w:pPr>
        </w:p>
      </w:tc>
      <w:tc>
        <w:tcPr>
          <w:tcW w:w="4674" w:type="dxa"/>
          <w:shd w:val="clear" w:color="auto" w:fill="4A66AC" w:themeFill="accent1"/>
          <w:tcMar>
            <w:top w:w="0" w:type="dxa"/>
            <w:bottom w:w="0" w:type="dxa"/>
          </w:tcMar>
        </w:tcPr>
        <w:p w14:paraId="7AC2938D" w14:textId="77777777" w:rsidR="005B29A8" w:rsidRDefault="005B29A8">
          <w:pPr>
            <w:pStyle w:val="Header"/>
            <w:jc w:val="right"/>
            <w:rPr>
              <w:caps/>
              <w:sz w:val="18"/>
            </w:rPr>
          </w:pPr>
        </w:p>
      </w:tc>
    </w:tr>
    <w:tr w:rsidR="005B29A8" w14:paraId="27399193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0A35D96D26B28D4FA9AE471042B21E08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3F257ECB" w14:textId="51D32A89" w:rsidR="005B29A8" w:rsidRDefault="005B29A8">
              <w:pPr>
                <w:pStyle w:val="Footer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Guillaume Lefrant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1C7DF555" w14:textId="77777777" w:rsidR="005B29A8" w:rsidRDefault="005B29A8">
          <w:pPr>
            <w:pStyle w:val="Footer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015771">
            <w:rPr>
              <w:caps/>
              <w:noProof/>
              <w:color w:val="808080" w:themeColor="background1" w:themeShade="80"/>
              <w:sz w:val="18"/>
              <w:szCs w:val="18"/>
            </w:rPr>
            <w:t>4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459B3D29" w14:textId="45D8ECE7" w:rsidR="00B04567" w:rsidRPr="005B29A8" w:rsidRDefault="00B04567" w:rsidP="005B29A8">
    <w:pPr>
      <w:pStyle w:val="Footer"/>
      <w:ind w:firstLine="0"/>
      <w:rPr>
        <w:lang w:val="fr-FR"/>
      </w:rP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ADC4E98" w14:textId="77777777" w:rsidR="0019045B" w:rsidRDefault="0019045B">
      <w:r>
        <w:separator/>
      </w:r>
    </w:p>
    <w:p w14:paraId="30BFFA81" w14:textId="77777777" w:rsidR="0019045B" w:rsidRDefault="0019045B"/>
    <w:p w14:paraId="4FFA062C" w14:textId="77777777" w:rsidR="0019045B" w:rsidRDefault="0019045B"/>
  </w:footnote>
  <w:footnote w:type="continuationSeparator" w:id="0">
    <w:p w14:paraId="30043039" w14:textId="77777777" w:rsidR="0019045B" w:rsidRDefault="0019045B">
      <w:r>
        <w:continuationSeparator/>
      </w:r>
    </w:p>
    <w:p w14:paraId="2BBABDEB" w14:textId="77777777" w:rsidR="0019045B" w:rsidRDefault="0019045B"/>
    <w:p w14:paraId="3614B797" w14:textId="77777777" w:rsidR="0019045B" w:rsidRDefault="0019045B"/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21"/>
      <w:gridCol w:w="4608"/>
    </w:tblGrid>
    <w:tr w:rsidR="005B29A8" w14:paraId="4CE40178" w14:textId="77777777" w:rsidTr="002C2096">
      <w:trPr>
        <w:jc w:val="center"/>
      </w:trPr>
      <w:sdt>
        <w:sdtPr>
          <w:rPr>
            <w:caps/>
            <w:color w:val="FFFFFF" w:themeColor="background1"/>
            <w:sz w:val="18"/>
            <w:szCs w:val="18"/>
          </w:rPr>
          <w:alias w:val="Title"/>
          <w:tag w:val=""/>
          <w:id w:val="126446070"/>
          <w:placeholder>
            <w:docPart w:val="284B3A9E689B094CB8A1B2203FB00CC9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tc>
            <w:tcPr>
              <w:tcW w:w="4621" w:type="dxa"/>
              <w:shd w:val="clear" w:color="auto" w:fill="629DD1" w:themeFill="accent2"/>
              <w:vAlign w:val="center"/>
            </w:tcPr>
            <w:p w14:paraId="2C63EDDF" w14:textId="332C5CD3" w:rsidR="005B29A8" w:rsidRDefault="005B29A8" w:rsidP="00BE678F">
              <w:pPr>
                <w:pStyle w:val="Header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Fotoshop GUI</w:t>
              </w:r>
            </w:p>
          </w:tc>
        </w:sdtContent>
      </w:sdt>
      <w:sdt>
        <w:sdtPr>
          <w:rPr>
            <w:caps/>
            <w:color w:val="FFFFFF" w:themeColor="background1"/>
            <w:sz w:val="18"/>
            <w:szCs w:val="18"/>
          </w:rPr>
          <w:alias w:val="Date"/>
          <w:tag w:val=""/>
          <w:id w:val="-1996566397"/>
          <w:placeholder>
            <w:docPart w:val="9C776DEE32BF694080F3373E2C2BFACA"/>
          </w:placeholder>
          <w:dataBinding w:prefixMappings="xmlns:ns0='http://schemas.microsoft.com/office/2006/coverPageProps' " w:xpath="/ns0:CoverPageProperties[1]/ns0:PublishDate[1]" w:storeItemID="{55AF091B-3C7A-41E3-B477-F2FDAA23CFDA}"/>
          <w:date w:fullDate="2015-12-01T14:46:00Z">
            <w:dateFormat w:val="MM/dd/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4608" w:type="dxa"/>
              <w:shd w:val="clear" w:color="auto" w:fill="629DD1" w:themeFill="accent2"/>
              <w:vAlign w:val="center"/>
            </w:tcPr>
            <w:p w14:paraId="10A96067" w14:textId="3A3B788A" w:rsidR="005B29A8" w:rsidRDefault="00BE678F" w:rsidP="00BE678F">
              <w:pPr>
                <w:pStyle w:val="Header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12/01/2015</w:t>
              </w:r>
            </w:p>
          </w:tc>
        </w:sdtContent>
      </w:sdt>
    </w:tr>
    <w:tr w:rsidR="005B29A8" w14:paraId="58F93E38" w14:textId="77777777" w:rsidTr="002C2096">
      <w:trPr>
        <w:trHeight w:hRule="exact" w:val="115"/>
        <w:jc w:val="center"/>
      </w:trPr>
      <w:tc>
        <w:tcPr>
          <w:tcW w:w="4621" w:type="dxa"/>
          <w:shd w:val="clear" w:color="auto" w:fill="4A66AC" w:themeFill="accent1"/>
          <w:tcMar>
            <w:top w:w="0" w:type="dxa"/>
            <w:bottom w:w="0" w:type="dxa"/>
          </w:tcMar>
        </w:tcPr>
        <w:p w14:paraId="62193F52" w14:textId="77777777" w:rsidR="005B29A8" w:rsidRDefault="005B29A8">
          <w:pPr>
            <w:pStyle w:val="Header"/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08" w:type="dxa"/>
          <w:shd w:val="clear" w:color="auto" w:fill="4A66AC" w:themeFill="accent1"/>
          <w:tcMar>
            <w:top w:w="0" w:type="dxa"/>
            <w:bottom w:w="0" w:type="dxa"/>
          </w:tcMar>
        </w:tcPr>
        <w:p w14:paraId="7D9F07C0" w14:textId="77777777" w:rsidR="005B29A8" w:rsidRDefault="005B29A8">
          <w:pPr>
            <w:pStyle w:val="Header"/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282B1096" w14:textId="78ECB836" w:rsidR="005B29A8" w:rsidRDefault="005B29A8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6002936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D270B2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1996E9A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1B41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B82E4B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F3B4E40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06683E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DA62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>
    <w:nsid w:val="FFFFFF89"/>
    <w:multiLevelType w:val="singleLevel"/>
    <w:tmpl w:val="BD1421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22957834"/>
    <w:multiLevelType w:val="hybridMultilevel"/>
    <w:tmpl w:val="64709B02"/>
    <w:lvl w:ilvl="0" w:tplc="D0CE1B3C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4403794"/>
    <w:multiLevelType w:val="hybridMultilevel"/>
    <w:tmpl w:val="EFC27B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6C82C9A"/>
    <w:multiLevelType w:val="hybridMultilevel"/>
    <w:tmpl w:val="63F07864"/>
    <w:lvl w:ilvl="0" w:tplc="A552E8B8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9BC0320"/>
    <w:multiLevelType w:val="hybridMultilevel"/>
    <w:tmpl w:val="DC3C7298"/>
    <w:lvl w:ilvl="0" w:tplc="B92C4AE4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2083510"/>
    <w:multiLevelType w:val="hybridMultilevel"/>
    <w:tmpl w:val="BE6E19F6"/>
    <w:lvl w:ilvl="0" w:tplc="A50A105A">
      <w:start w:val="1"/>
      <w:numFmt w:val="bullet"/>
      <w:pStyle w:val="List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B226C1F"/>
    <w:multiLevelType w:val="hybridMultilevel"/>
    <w:tmpl w:val="49ACD974"/>
    <w:lvl w:ilvl="0" w:tplc="2A7A1916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C901CF9"/>
    <w:multiLevelType w:val="hybridMultilevel"/>
    <w:tmpl w:val="2F4A75D8"/>
    <w:lvl w:ilvl="0" w:tplc="62A25D7A">
      <w:start w:val="1"/>
      <w:numFmt w:val="decimal"/>
      <w:pStyle w:val="ListNumb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B926BA6"/>
    <w:multiLevelType w:val="hybridMultilevel"/>
    <w:tmpl w:val="D75C76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2"/>
  </w:num>
  <w:num w:numId="3">
    <w:abstractNumId w:val="15"/>
  </w:num>
  <w:num w:numId="4">
    <w:abstractNumId w:val="13"/>
  </w:num>
  <w:num w:numId="5">
    <w:abstractNumId w:val="10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4"/>
  </w:num>
  <w:num w:numId="16">
    <w:abstractNumId w:val="16"/>
  </w:num>
  <w:num w:numId="17">
    <w:abstractNumId w:val="17"/>
  </w:num>
  <w:num w:numId="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8"/>
  <w:activeWritingStyle w:appName="MSWord" w:lang="en-GB" w:vendorID="64" w:dllVersion="131078" w:nlCheck="1" w:checkStyle="0"/>
  <w:activeWritingStyle w:appName="MSWord" w:lang="fr-FR" w:vendorID="64" w:dllVersion="131078" w:nlCheck="1" w:checkStyle="0"/>
  <w:activeWritingStyle w:appName="MSWord" w:lang="en-US" w:vendorID="64" w:dllVersion="131078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6BB0"/>
    <w:rsid w:val="00004FCF"/>
    <w:rsid w:val="00015771"/>
    <w:rsid w:val="000927C6"/>
    <w:rsid w:val="001343DD"/>
    <w:rsid w:val="0019045B"/>
    <w:rsid w:val="001B3BE2"/>
    <w:rsid w:val="002C2096"/>
    <w:rsid w:val="003E4805"/>
    <w:rsid w:val="005B29A8"/>
    <w:rsid w:val="006B0835"/>
    <w:rsid w:val="00787F6B"/>
    <w:rsid w:val="007B5F55"/>
    <w:rsid w:val="007D43CD"/>
    <w:rsid w:val="007F59D9"/>
    <w:rsid w:val="00846BB0"/>
    <w:rsid w:val="00860DE5"/>
    <w:rsid w:val="008B1863"/>
    <w:rsid w:val="008F0D38"/>
    <w:rsid w:val="00904892"/>
    <w:rsid w:val="00A5750C"/>
    <w:rsid w:val="00AB4342"/>
    <w:rsid w:val="00B04567"/>
    <w:rsid w:val="00B14D60"/>
    <w:rsid w:val="00B83E77"/>
    <w:rsid w:val="00BB5DF3"/>
    <w:rsid w:val="00BE678F"/>
    <w:rsid w:val="00C11251"/>
    <w:rsid w:val="00CD250F"/>
    <w:rsid w:val="00DB3F83"/>
    <w:rsid w:val="00E14A8D"/>
    <w:rsid w:val="00EA4C44"/>
    <w:rsid w:val="00F56196"/>
    <w:rsid w:val="00FD2D54"/>
    <w:rsid w:val="00FD4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B2CF52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ind w:firstLine="360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B29A8"/>
  </w:style>
  <w:style w:type="paragraph" w:styleId="Heading1">
    <w:name w:val="heading 1"/>
    <w:basedOn w:val="Normal"/>
    <w:next w:val="Normal"/>
    <w:link w:val="Heading1Char"/>
    <w:uiPriority w:val="9"/>
    <w:qFormat/>
    <w:rsid w:val="005B29A8"/>
    <w:pPr>
      <w:pBdr>
        <w:bottom w:val="single" w:sz="12" w:space="1" w:color="374C80" w:themeColor="accent1" w:themeShade="BF"/>
      </w:pBdr>
      <w:spacing w:before="600" w:after="80"/>
      <w:ind w:firstLine="0"/>
      <w:outlineLvl w:val="0"/>
    </w:pPr>
    <w:rPr>
      <w:rFonts w:asciiTheme="majorHAnsi" w:eastAsiaTheme="majorEastAsia" w:hAnsiTheme="majorHAnsi" w:cstheme="majorBidi"/>
      <w:b/>
      <w:bCs/>
      <w:color w:val="374C80" w:themeColor="accent1" w:themeShade="BF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29A8"/>
    <w:pPr>
      <w:pBdr>
        <w:bottom w:val="single" w:sz="8" w:space="1" w:color="4A66AC" w:themeColor="accent1"/>
      </w:pBdr>
      <w:spacing w:before="200" w:after="80"/>
      <w:ind w:firstLine="0"/>
      <w:outlineLvl w:val="1"/>
    </w:pPr>
    <w:rPr>
      <w:rFonts w:asciiTheme="majorHAnsi" w:eastAsiaTheme="majorEastAsia" w:hAnsiTheme="majorHAnsi" w:cstheme="majorBidi"/>
      <w:color w:val="374C80" w:themeColor="accent1" w:themeShade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29A8"/>
    <w:pPr>
      <w:pBdr>
        <w:bottom w:val="single" w:sz="4" w:space="1" w:color="90A1CF" w:themeColor="accent1" w:themeTint="99"/>
      </w:pBdr>
      <w:spacing w:before="200" w:after="80"/>
      <w:ind w:firstLine="0"/>
      <w:outlineLvl w:val="2"/>
    </w:pPr>
    <w:rPr>
      <w:rFonts w:asciiTheme="majorHAnsi" w:eastAsiaTheme="majorEastAsia" w:hAnsiTheme="majorHAnsi" w:cstheme="majorBidi"/>
      <w:color w:val="4A66AC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29A8"/>
    <w:pPr>
      <w:pBdr>
        <w:bottom w:val="single" w:sz="4" w:space="2" w:color="B5C0DF" w:themeColor="accent1" w:themeTint="66"/>
      </w:pBdr>
      <w:spacing w:before="200" w:after="80"/>
      <w:ind w:firstLine="0"/>
      <w:outlineLvl w:val="3"/>
    </w:pPr>
    <w:rPr>
      <w:rFonts w:asciiTheme="majorHAnsi" w:eastAsiaTheme="majorEastAsia" w:hAnsiTheme="majorHAnsi" w:cstheme="majorBidi"/>
      <w:i/>
      <w:iCs/>
      <w:color w:val="4A66AC" w:themeColor="accent1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29A8"/>
    <w:pPr>
      <w:spacing w:before="200" w:after="80"/>
      <w:ind w:firstLine="0"/>
      <w:outlineLvl w:val="4"/>
    </w:pPr>
    <w:rPr>
      <w:rFonts w:asciiTheme="majorHAnsi" w:eastAsiaTheme="majorEastAsia" w:hAnsiTheme="majorHAnsi" w:cstheme="majorBidi"/>
      <w:color w:val="4A66AC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29A8"/>
    <w:pPr>
      <w:spacing w:before="280" w:after="100"/>
      <w:ind w:firstLine="0"/>
      <w:outlineLvl w:val="5"/>
    </w:pPr>
    <w:rPr>
      <w:rFonts w:asciiTheme="majorHAnsi" w:eastAsiaTheme="majorEastAsia" w:hAnsiTheme="majorHAnsi" w:cstheme="majorBidi"/>
      <w:i/>
      <w:iCs/>
      <w:color w:val="4A66AC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29A8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297FD5" w:themeColor="accent3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29A8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297FD5" w:themeColor="accent3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29A8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297FD5" w:themeColor="accent3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5B29A8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B29A8"/>
    <w:rPr>
      <w:i/>
      <w:iCs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B29A8"/>
    <w:pPr>
      <w:pBdr>
        <w:top w:val="single" w:sz="8" w:space="10" w:color="A2B1D7" w:themeColor="accent1" w:themeTint="7F"/>
        <w:bottom w:val="single" w:sz="24" w:space="15" w:color="297FD5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243255" w:themeColor="accent1" w:themeShade="7F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5B29A8"/>
    <w:rPr>
      <w:rFonts w:asciiTheme="majorHAnsi" w:eastAsiaTheme="majorEastAsia" w:hAnsiTheme="majorHAnsi" w:cstheme="majorBidi"/>
      <w:i/>
      <w:iCs/>
      <w:color w:val="243255" w:themeColor="accent1" w:themeShade="7F"/>
      <w:sz w:val="60"/>
      <w:szCs w:val="60"/>
    </w:rPr>
  </w:style>
  <w:style w:type="character" w:customStyle="1" w:styleId="Heading1Char">
    <w:name w:val="Heading 1 Char"/>
    <w:basedOn w:val="DefaultParagraphFont"/>
    <w:link w:val="Heading1"/>
    <w:uiPriority w:val="9"/>
    <w:rsid w:val="005B29A8"/>
    <w:rPr>
      <w:rFonts w:asciiTheme="majorHAnsi" w:eastAsiaTheme="majorEastAsia" w:hAnsiTheme="majorHAnsi" w:cstheme="majorBidi"/>
      <w:b/>
      <w:bCs/>
      <w:color w:val="374C80" w:themeColor="accent1" w:themeShade="BF"/>
      <w:sz w:val="24"/>
      <w:szCs w:val="24"/>
    </w:rPr>
  </w:style>
  <w:style w:type="paragraph" w:styleId="ListNumber">
    <w:name w:val="List Number"/>
    <w:basedOn w:val="Normal"/>
    <w:uiPriority w:val="13"/>
    <w:pPr>
      <w:numPr>
        <w:numId w:val="16"/>
      </w:numPr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29A8"/>
    <w:pPr>
      <w:pBdr>
        <w:top w:val="single" w:sz="12" w:space="10" w:color="B5C0DF" w:themeColor="accent1" w:themeTint="66"/>
        <w:left w:val="single" w:sz="36" w:space="4" w:color="4A66AC" w:themeColor="accent1"/>
        <w:bottom w:val="single" w:sz="24" w:space="10" w:color="297FD5" w:themeColor="accent3"/>
        <w:right w:val="single" w:sz="36" w:space="4" w:color="4A66AC" w:themeColor="accent1"/>
      </w:pBdr>
      <w:shd w:val="clear" w:color="auto" w:fill="4A66AC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5B29A8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5B29A8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ListBullet">
    <w:name w:val="List Bullet"/>
    <w:basedOn w:val="Normal"/>
    <w:uiPriority w:val="12"/>
    <w:pPr>
      <w:numPr>
        <w:numId w:val="15"/>
      </w:numPr>
    </w:pPr>
  </w:style>
  <w:style w:type="table" w:styleId="TableGrid">
    <w:name w:val="Table Grid"/>
    <w:basedOn w:val="TableNormal"/>
    <w:uiPriority w:val="3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uthor">
    <w:name w:val="Author"/>
    <w:basedOn w:val="Normal"/>
    <w:uiPriority w:val="3"/>
    <w:pPr>
      <w:pBdr>
        <w:bottom w:val="single" w:sz="8" w:space="17" w:color="000000" w:themeColor="text1"/>
      </w:pBdr>
      <w:spacing w:after="64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5B29A8"/>
    <w:rPr>
      <w:rFonts w:asciiTheme="majorHAnsi" w:eastAsiaTheme="majorEastAsia" w:hAnsiTheme="majorHAnsi" w:cstheme="majorBidi"/>
      <w:color w:val="4A66AC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29A8"/>
    <w:rPr>
      <w:rFonts w:asciiTheme="majorHAnsi" w:eastAsiaTheme="majorEastAsia" w:hAnsiTheme="majorHAnsi" w:cstheme="majorBidi"/>
      <w:i/>
      <w:iCs/>
      <w:color w:val="4A66AC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29A8"/>
    <w:rPr>
      <w:rFonts w:asciiTheme="majorHAnsi" w:eastAsiaTheme="majorEastAsia" w:hAnsiTheme="majorHAnsi" w:cstheme="majorBidi"/>
      <w:b/>
      <w:bCs/>
      <w:color w:val="297FD5" w:themeColor="accent3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29A8"/>
    <w:rPr>
      <w:rFonts w:asciiTheme="majorHAnsi" w:eastAsiaTheme="majorEastAsia" w:hAnsiTheme="majorHAnsi" w:cstheme="majorBidi"/>
      <w:b/>
      <w:bCs/>
      <w:i/>
      <w:iCs/>
      <w:color w:val="297FD5" w:themeColor="accent3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29A8"/>
    <w:rPr>
      <w:rFonts w:asciiTheme="majorHAnsi" w:eastAsiaTheme="majorEastAsia" w:hAnsiTheme="majorHAnsi" w:cstheme="majorBidi"/>
      <w:i/>
      <w:iCs/>
      <w:color w:val="297FD5" w:themeColor="accent3"/>
      <w:sz w:val="20"/>
      <w:szCs w:val="20"/>
    </w:rPr>
  </w:style>
  <w:style w:type="character" w:styleId="SubtleEmphasis">
    <w:name w:val="Subtle Emphasis"/>
    <w:uiPriority w:val="19"/>
    <w:qFormat/>
    <w:rsid w:val="005B29A8"/>
    <w:rPr>
      <w:i/>
      <w:iCs/>
      <w:color w:val="5A5A5A" w:themeColor="text1" w:themeTint="A5"/>
    </w:rPr>
  </w:style>
  <w:style w:type="character" w:styleId="Emphasis">
    <w:name w:val="Emphasis"/>
    <w:uiPriority w:val="20"/>
    <w:qFormat/>
    <w:rsid w:val="005B29A8"/>
    <w:rPr>
      <w:b/>
      <w:bCs/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5B29A8"/>
    <w:rPr>
      <w:b/>
      <w:bCs/>
      <w:i/>
      <w:iCs/>
      <w:color w:val="4A66AC" w:themeColor="accent1"/>
      <w:sz w:val="22"/>
      <w:szCs w:val="22"/>
    </w:rPr>
  </w:style>
  <w:style w:type="character" w:styleId="SubtleReference">
    <w:name w:val="Subtle Reference"/>
    <w:uiPriority w:val="31"/>
    <w:qFormat/>
    <w:rsid w:val="005B29A8"/>
    <w:rPr>
      <w:color w:val="auto"/>
      <w:u w:val="single" w:color="297FD5" w:themeColor="accent3"/>
    </w:rPr>
  </w:style>
  <w:style w:type="character" w:styleId="IntenseReference">
    <w:name w:val="Intense Reference"/>
    <w:basedOn w:val="DefaultParagraphFont"/>
    <w:uiPriority w:val="32"/>
    <w:qFormat/>
    <w:rsid w:val="005B29A8"/>
    <w:rPr>
      <w:b/>
      <w:bCs/>
      <w:color w:val="1E5E9F" w:themeColor="accent3" w:themeShade="BF"/>
      <w:u w:val="single" w:color="297FD5" w:themeColor="accent3"/>
    </w:rPr>
  </w:style>
  <w:style w:type="character" w:styleId="BookTitle">
    <w:name w:val="Book Title"/>
    <w:basedOn w:val="DefaultParagraphFont"/>
    <w:uiPriority w:val="33"/>
    <w:qFormat/>
    <w:rsid w:val="005B29A8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B29A8"/>
    <w:rPr>
      <w:b/>
      <w:bCs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B29A8"/>
    <w:pPr>
      <w:outlineLvl w:val="9"/>
    </w:pPr>
    <w:rPr>
      <w:lang w:bidi="en-US"/>
    </w:rPr>
  </w:style>
  <w:style w:type="table" w:customStyle="1" w:styleId="ReportTable">
    <w:name w:val="Report Table"/>
    <w:basedOn w:val="TableNormal"/>
    <w:uiPriority w:val="99"/>
    <w:pPr>
      <w:ind w:left="374"/>
    </w:pPr>
    <w:tblPr>
      <w:tblInd w:w="0" w:type="dxa"/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IntenseQuoteChar">
    <w:name w:val="Intense Quote Char"/>
    <w:basedOn w:val="DefaultParagraphFont"/>
    <w:link w:val="IntenseQuote"/>
    <w:uiPriority w:val="30"/>
    <w:rsid w:val="005B29A8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A66AC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5B29A8"/>
    <w:rPr>
      <w:rFonts w:asciiTheme="majorHAnsi" w:eastAsiaTheme="majorEastAsia" w:hAnsiTheme="majorHAnsi" w:cstheme="majorBidi"/>
      <w:color w:val="374C80" w:themeColor="accent1" w:themeShade="BF"/>
      <w:sz w:val="24"/>
      <w:szCs w:val="24"/>
    </w:rPr>
  </w:style>
  <w:style w:type="paragraph" w:styleId="Header">
    <w:name w:val="header"/>
    <w:basedOn w:val="Normal"/>
    <w:link w:val="HeaderChar"/>
    <w:uiPriority w:val="99"/>
  </w:style>
  <w:style w:type="character" w:customStyle="1" w:styleId="Heading3Char">
    <w:name w:val="Heading 3 Char"/>
    <w:basedOn w:val="DefaultParagraphFont"/>
    <w:link w:val="Heading3"/>
    <w:uiPriority w:val="9"/>
    <w:semiHidden/>
    <w:rsid w:val="005B29A8"/>
    <w:rPr>
      <w:rFonts w:asciiTheme="majorHAnsi" w:eastAsiaTheme="majorEastAsia" w:hAnsiTheme="majorHAnsi" w:cstheme="majorBidi"/>
      <w:color w:val="4A66AC" w:themeColor="accent1"/>
      <w:sz w:val="24"/>
      <w:szCs w:val="24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Heading4Char">
    <w:name w:val="Heading 4 Char"/>
    <w:basedOn w:val="DefaultParagraphFont"/>
    <w:link w:val="Heading4"/>
    <w:uiPriority w:val="9"/>
    <w:semiHidden/>
    <w:rsid w:val="005B29A8"/>
    <w:rPr>
      <w:rFonts w:asciiTheme="majorHAnsi" w:eastAsiaTheme="majorEastAsia" w:hAnsiTheme="majorHAnsi" w:cstheme="majorBidi"/>
      <w:i/>
      <w:iCs/>
      <w:color w:val="4A66AC" w:themeColor="accent1"/>
      <w:sz w:val="24"/>
      <w:szCs w:val="24"/>
    </w:rPr>
  </w:style>
  <w:style w:type="character" w:styleId="Strong">
    <w:name w:val="Strong"/>
    <w:basedOn w:val="DefaultParagraphFont"/>
    <w:uiPriority w:val="22"/>
    <w:qFormat/>
    <w:rsid w:val="005B29A8"/>
    <w:rPr>
      <w:b/>
      <w:bCs/>
      <w:spacing w:val="0"/>
    </w:rPr>
  </w:style>
  <w:style w:type="paragraph" w:styleId="NoSpacing">
    <w:name w:val="No Spacing"/>
    <w:basedOn w:val="Normal"/>
    <w:link w:val="NoSpacingChar"/>
    <w:uiPriority w:val="1"/>
    <w:qFormat/>
    <w:rsid w:val="005B29A8"/>
    <w:pPr>
      <w:ind w:firstLine="0"/>
    </w:pPr>
  </w:style>
  <w:style w:type="character" w:customStyle="1" w:styleId="NoSpacingChar">
    <w:name w:val="No Spacing Char"/>
    <w:basedOn w:val="DefaultParagraphFont"/>
    <w:link w:val="NoSpacing"/>
    <w:uiPriority w:val="1"/>
    <w:rsid w:val="005B29A8"/>
  </w:style>
  <w:style w:type="paragraph" w:styleId="ListParagraph">
    <w:name w:val="List Paragraph"/>
    <w:basedOn w:val="Normal"/>
    <w:uiPriority w:val="34"/>
    <w:qFormat/>
    <w:rsid w:val="005B29A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B29A8"/>
    <w:rPr>
      <w:color w:val="9454C3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689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4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3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tiff"/><Relationship Id="rId20" Type="http://schemas.openxmlformats.org/officeDocument/2006/relationships/theme" Target="theme/theme1.xml"/><Relationship Id="rId10" Type="http://schemas.openxmlformats.org/officeDocument/2006/relationships/diagramData" Target="diagrams/data1.xml"/><Relationship Id="rId11" Type="http://schemas.openxmlformats.org/officeDocument/2006/relationships/diagramLayout" Target="diagrams/layout1.xml"/><Relationship Id="rId12" Type="http://schemas.openxmlformats.org/officeDocument/2006/relationships/diagramQuickStyle" Target="diagrams/quickStyle1.xml"/><Relationship Id="rId13" Type="http://schemas.openxmlformats.org/officeDocument/2006/relationships/diagramColors" Target="diagrams/colors1.xml"/><Relationship Id="rId14" Type="http://schemas.microsoft.com/office/2007/relationships/diagramDrawing" Target="diagrams/drawing1.xml"/><Relationship Id="rId15" Type="http://schemas.openxmlformats.org/officeDocument/2006/relationships/image" Target="media/image2.png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fontTable" Target="fontTable.xml"/><Relationship Id="rId1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mailto:gtvl2@kent.ac.uk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Applications/Microsoft%20Word.app/Contents/Resources/FileNewLatinizedTemplatesMac.bundle/Research%20Paper.dotx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181F243-40A6-A44D-B4D9-EFC06216BFB7}" type="doc">
      <dgm:prSet loTypeId="urn:microsoft.com/office/officeart/2005/8/layout/hierarchy4" loCatId="" qsTypeId="urn:microsoft.com/office/officeart/2005/8/quickstyle/simple5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BC004994-3879-9E49-B650-6ADA0F849ADD}">
      <dgm:prSet phldrT="[Text]"/>
      <dgm:spPr/>
      <dgm:t>
        <a:bodyPr/>
        <a:lstStyle/>
        <a:p>
          <a:r>
            <a:rPr lang="en-US"/>
            <a:t>BorderPane</a:t>
          </a:r>
        </a:p>
      </dgm:t>
    </dgm:pt>
    <dgm:pt modelId="{0D8B717F-2EEC-C449-ADCC-B0DB881DCED0}" type="parTrans" cxnId="{EE3FB162-E081-744A-AD20-85A3833709F9}">
      <dgm:prSet/>
      <dgm:spPr/>
      <dgm:t>
        <a:bodyPr/>
        <a:lstStyle/>
        <a:p>
          <a:endParaRPr lang="en-US"/>
        </a:p>
      </dgm:t>
    </dgm:pt>
    <dgm:pt modelId="{9AA6F725-5B39-F647-AD79-95319B987DBB}" type="sibTrans" cxnId="{EE3FB162-E081-744A-AD20-85A3833709F9}">
      <dgm:prSet/>
      <dgm:spPr/>
      <dgm:t>
        <a:bodyPr/>
        <a:lstStyle/>
        <a:p>
          <a:endParaRPr lang="en-US"/>
        </a:p>
      </dgm:t>
    </dgm:pt>
    <dgm:pt modelId="{DA25CBE2-5A97-2C4D-8D20-9A01C60E61AA}">
      <dgm:prSet phldrT="[Text]"/>
      <dgm:spPr/>
      <dgm:t>
        <a:bodyPr/>
        <a:lstStyle/>
        <a:p>
          <a:r>
            <a:rPr lang="en-US"/>
            <a:t>ScrollView (center)</a:t>
          </a:r>
        </a:p>
      </dgm:t>
    </dgm:pt>
    <dgm:pt modelId="{B7E877CB-DCD6-DD4B-9AA4-2F7F5ABD5D3E}" type="parTrans" cxnId="{D3406AC8-0F97-F44D-B5C6-009FFD9891D3}">
      <dgm:prSet/>
      <dgm:spPr/>
      <dgm:t>
        <a:bodyPr/>
        <a:lstStyle/>
        <a:p>
          <a:endParaRPr lang="en-US"/>
        </a:p>
      </dgm:t>
    </dgm:pt>
    <dgm:pt modelId="{28C9A25C-D77F-0346-9AA4-5A1C5B8A8879}" type="sibTrans" cxnId="{D3406AC8-0F97-F44D-B5C6-009FFD9891D3}">
      <dgm:prSet/>
      <dgm:spPr/>
      <dgm:t>
        <a:bodyPr/>
        <a:lstStyle/>
        <a:p>
          <a:endParaRPr lang="en-US"/>
        </a:p>
      </dgm:t>
    </dgm:pt>
    <dgm:pt modelId="{288F8485-C54F-8745-913A-E593CB512966}">
      <dgm:prSet phldrT="[Text]"/>
      <dgm:spPr/>
      <dgm:t>
        <a:bodyPr/>
        <a:lstStyle/>
        <a:p>
          <a:r>
            <a:rPr lang="en-US"/>
            <a:t>StackPane</a:t>
          </a:r>
        </a:p>
      </dgm:t>
    </dgm:pt>
    <dgm:pt modelId="{B4050214-36A6-7E4F-BB5F-7D225FB35869}" type="parTrans" cxnId="{11035536-1062-2647-BFD2-F0F97589E34B}">
      <dgm:prSet/>
      <dgm:spPr/>
      <dgm:t>
        <a:bodyPr/>
        <a:lstStyle/>
        <a:p>
          <a:endParaRPr lang="en-US"/>
        </a:p>
      </dgm:t>
    </dgm:pt>
    <dgm:pt modelId="{4ACF4F45-007F-FE47-9888-39FFF6C31776}" type="sibTrans" cxnId="{11035536-1062-2647-BFD2-F0F97589E34B}">
      <dgm:prSet/>
      <dgm:spPr/>
      <dgm:t>
        <a:bodyPr/>
        <a:lstStyle/>
        <a:p>
          <a:endParaRPr lang="en-US"/>
        </a:p>
      </dgm:t>
    </dgm:pt>
    <dgm:pt modelId="{8187EC6B-EC8E-5E40-B211-80096F4120F4}">
      <dgm:prSet phldrT="[Text]"/>
      <dgm:spPr/>
      <dgm:t>
        <a:bodyPr/>
        <a:lstStyle/>
        <a:p>
          <a:r>
            <a:rPr lang="en-US"/>
            <a:t>ImageView</a:t>
          </a:r>
        </a:p>
      </dgm:t>
    </dgm:pt>
    <dgm:pt modelId="{9A359FB7-2567-AD4F-97DF-A43A3121E39F}" type="parTrans" cxnId="{DD1CCFE5-8205-0F46-8C3B-15FDBC4FC385}">
      <dgm:prSet/>
      <dgm:spPr/>
      <dgm:t>
        <a:bodyPr/>
        <a:lstStyle/>
        <a:p>
          <a:endParaRPr lang="en-US"/>
        </a:p>
      </dgm:t>
    </dgm:pt>
    <dgm:pt modelId="{3D7CAF64-5B5B-B949-9130-D1A361A5119B}" type="sibTrans" cxnId="{DD1CCFE5-8205-0F46-8C3B-15FDBC4FC385}">
      <dgm:prSet/>
      <dgm:spPr/>
      <dgm:t>
        <a:bodyPr/>
        <a:lstStyle/>
        <a:p>
          <a:endParaRPr lang="en-US"/>
        </a:p>
      </dgm:t>
    </dgm:pt>
    <dgm:pt modelId="{DA002BA8-53F1-0049-8925-B8CACE886B6C}">
      <dgm:prSet phldrT="[Text]"/>
      <dgm:spPr/>
      <dgm:t>
        <a:bodyPr/>
        <a:lstStyle/>
        <a:p>
          <a:r>
            <a:rPr lang="en-US"/>
            <a:t>GridPane (top) (#action-bar)</a:t>
          </a:r>
        </a:p>
      </dgm:t>
    </dgm:pt>
    <dgm:pt modelId="{3AAB7AFE-B334-DE4B-B6F6-FEF8DA6BA32B}" type="parTrans" cxnId="{248BDE72-5251-6B43-AD3D-AA6681768CAE}">
      <dgm:prSet/>
      <dgm:spPr/>
      <dgm:t>
        <a:bodyPr/>
        <a:lstStyle/>
        <a:p>
          <a:endParaRPr lang="en-US"/>
        </a:p>
      </dgm:t>
    </dgm:pt>
    <dgm:pt modelId="{EC05ACEE-A497-DC42-A140-BFD4ED02E620}" type="sibTrans" cxnId="{248BDE72-5251-6B43-AD3D-AA6681768CAE}">
      <dgm:prSet/>
      <dgm:spPr/>
      <dgm:t>
        <a:bodyPr/>
        <a:lstStyle/>
        <a:p>
          <a:endParaRPr lang="en-US"/>
        </a:p>
      </dgm:t>
    </dgm:pt>
    <dgm:pt modelId="{ABA5A692-B228-734B-832A-8140688F0C7A}">
      <dgm:prSet phldrT="[Text]"/>
      <dgm:spPr/>
      <dgm:t>
        <a:bodyPr/>
        <a:lstStyle/>
        <a:p>
          <a:r>
            <a:rPr lang="en-US"/>
            <a:t>HBox (left)</a:t>
          </a:r>
        </a:p>
      </dgm:t>
    </dgm:pt>
    <dgm:pt modelId="{E66F9C20-412F-BF4B-B3D4-C601493C201C}" type="parTrans" cxnId="{10668B31-E2C0-2D41-9035-C60A3E68C95E}">
      <dgm:prSet/>
      <dgm:spPr/>
      <dgm:t>
        <a:bodyPr/>
        <a:lstStyle/>
        <a:p>
          <a:endParaRPr lang="en-US"/>
        </a:p>
      </dgm:t>
    </dgm:pt>
    <dgm:pt modelId="{740C178C-215F-1340-9A0F-19DCF955DF3C}" type="sibTrans" cxnId="{10668B31-E2C0-2D41-9035-C60A3E68C95E}">
      <dgm:prSet/>
      <dgm:spPr/>
      <dgm:t>
        <a:bodyPr/>
        <a:lstStyle/>
        <a:p>
          <a:endParaRPr lang="en-US"/>
        </a:p>
      </dgm:t>
    </dgm:pt>
    <dgm:pt modelId="{94FF8D1E-04A3-FE4A-A260-63E9CFAB0E09}">
      <dgm:prSet/>
      <dgm:spPr/>
      <dgm:t>
        <a:bodyPr/>
        <a:lstStyle/>
        <a:p>
          <a:r>
            <a:rPr lang="en-US"/>
            <a:t>Stage</a:t>
          </a:r>
        </a:p>
      </dgm:t>
    </dgm:pt>
    <dgm:pt modelId="{525EB0FB-7688-6745-BB7D-57E887A7F24F}" type="parTrans" cxnId="{47E1D973-F66E-C942-AA99-99F93FC816DB}">
      <dgm:prSet/>
      <dgm:spPr/>
      <dgm:t>
        <a:bodyPr/>
        <a:lstStyle/>
        <a:p>
          <a:endParaRPr lang="en-US"/>
        </a:p>
      </dgm:t>
    </dgm:pt>
    <dgm:pt modelId="{6D113103-CBC2-1D4F-AA9F-06D50E343A90}" type="sibTrans" cxnId="{47E1D973-F66E-C942-AA99-99F93FC816DB}">
      <dgm:prSet/>
      <dgm:spPr/>
      <dgm:t>
        <a:bodyPr/>
        <a:lstStyle/>
        <a:p>
          <a:endParaRPr lang="en-US"/>
        </a:p>
      </dgm:t>
    </dgm:pt>
    <dgm:pt modelId="{7EC38839-4FFC-374B-A551-95A41ED5B138}">
      <dgm:prSet/>
      <dgm:spPr/>
      <dgm:t>
        <a:bodyPr/>
        <a:lstStyle/>
        <a:p>
          <a:r>
            <a:rPr lang="en-US"/>
            <a:t>VBox (bottom) (#status-bar)</a:t>
          </a:r>
        </a:p>
      </dgm:t>
    </dgm:pt>
    <dgm:pt modelId="{653706FF-A08E-5A4A-B585-5785DBD4B3A5}" type="parTrans" cxnId="{3A26F3D6-43EF-F34E-B716-58B2FB82ED96}">
      <dgm:prSet/>
      <dgm:spPr/>
      <dgm:t>
        <a:bodyPr/>
        <a:lstStyle/>
        <a:p>
          <a:endParaRPr lang="en-US"/>
        </a:p>
      </dgm:t>
    </dgm:pt>
    <dgm:pt modelId="{BE31D7B6-2D3D-5840-AC62-CC7F0A05D53A}" type="sibTrans" cxnId="{3A26F3D6-43EF-F34E-B716-58B2FB82ED96}">
      <dgm:prSet/>
      <dgm:spPr/>
      <dgm:t>
        <a:bodyPr/>
        <a:lstStyle/>
        <a:p>
          <a:endParaRPr lang="en-US"/>
        </a:p>
      </dgm:t>
    </dgm:pt>
    <dgm:pt modelId="{BFBCDC99-24E0-B24D-856E-8C48EEF3E7FB}">
      <dgm:prSet/>
      <dgm:spPr/>
      <dgm:t>
        <a:bodyPr/>
        <a:lstStyle/>
        <a:p>
          <a:r>
            <a:rPr lang="en-US"/>
            <a:t>GridPane (left) (#filter-box)</a:t>
          </a:r>
        </a:p>
      </dgm:t>
    </dgm:pt>
    <dgm:pt modelId="{EAE8FDFD-1C3E-754F-849A-A181D3E628AA}" type="parTrans" cxnId="{CBA42B8D-B278-934A-8E8C-67D6EA928590}">
      <dgm:prSet/>
      <dgm:spPr/>
      <dgm:t>
        <a:bodyPr/>
        <a:lstStyle/>
        <a:p>
          <a:endParaRPr lang="en-US"/>
        </a:p>
      </dgm:t>
    </dgm:pt>
    <dgm:pt modelId="{A20283A5-E586-2246-9D31-E63147244B3D}" type="sibTrans" cxnId="{CBA42B8D-B278-934A-8E8C-67D6EA928590}">
      <dgm:prSet/>
      <dgm:spPr/>
      <dgm:t>
        <a:bodyPr/>
        <a:lstStyle/>
        <a:p>
          <a:endParaRPr lang="en-US"/>
        </a:p>
      </dgm:t>
    </dgm:pt>
    <dgm:pt modelId="{06A0DB3F-ADD8-B24C-9180-2CFC06CC229A}">
      <dgm:prSet/>
      <dgm:spPr/>
      <dgm:t>
        <a:bodyPr/>
        <a:lstStyle/>
        <a:p>
          <a:r>
            <a:rPr lang="en-US"/>
            <a:t>VBox (#command-box)</a:t>
          </a:r>
        </a:p>
      </dgm:t>
    </dgm:pt>
    <dgm:pt modelId="{D8D03DB3-A0A4-1D47-9653-985487F32705}" type="parTrans" cxnId="{C9137648-7928-4245-8483-75535315A8AE}">
      <dgm:prSet/>
      <dgm:spPr/>
      <dgm:t>
        <a:bodyPr/>
        <a:lstStyle/>
        <a:p>
          <a:endParaRPr lang="en-US"/>
        </a:p>
      </dgm:t>
    </dgm:pt>
    <dgm:pt modelId="{41264916-FC5C-6B43-AFD6-5A519A99FEF6}" type="sibTrans" cxnId="{C9137648-7928-4245-8483-75535315A8AE}">
      <dgm:prSet/>
      <dgm:spPr/>
      <dgm:t>
        <a:bodyPr/>
        <a:lstStyle/>
        <a:p>
          <a:endParaRPr lang="en-US"/>
        </a:p>
      </dgm:t>
    </dgm:pt>
    <dgm:pt modelId="{6C348B82-B2EA-7942-9FD0-E380981B2B82}">
      <dgm:prSet/>
      <dgm:spPr/>
      <dgm:t>
        <a:bodyPr/>
        <a:lstStyle/>
        <a:p>
          <a:r>
            <a:rPr lang="en-US"/>
            <a:t>Reflection (effect)</a:t>
          </a:r>
        </a:p>
      </dgm:t>
    </dgm:pt>
    <dgm:pt modelId="{B14245E7-6803-E444-83B1-09A156BD3480}" type="parTrans" cxnId="{952F94A1-59FC-A94A-AE4F-BB4A94022619}">
      <dgm:prSet/>
      <dgm:spPr/>
      <dgm:t>
        <a:bodyPr/>
        <a:lstStyle/>
        <a:p>
          <a:endParaRPr lang="en-US"/>
        </a:p>
      </dgm:t>
    </dgm:pt>
    <dgm:pt modelId="{1AEB8F94-AD36-044C-AC4A-CE58BEF54C7F}" type="sibTrans" cxnId="{952F94A1-59FC-A94A-AE4F-BB4A94022619}">
      <dgm:prSet/>
      <dgm:spPr/>
      <dgm:t>
        <a:bodyPr/>
        <a:lstStyle/>
        <a:p>
          <a:endParaRPr lang="en-US"/>
        </a:p>
      </dgm:t>
    </dgm:pt>
    <dgm:pt modelId="{05F38981-B0E6-1E4F-9D57-C22F45A5FC19}">
      <dgm:prSet/>
      <dgm:spPr/>
      <dgm:t>
        <a:bodyPr/>
        <a:lstStyle/>
        <a:p>
          <a:r>
            <a:rPr lang="en-US"/>
            <a:t>Fade (transition)</a:t>
          </a:r>
        </a:p>
      </dgm:t>
    </dgm:pt>
    <dgm:pt modelId="{B4189B53-46D2-994B-8792-E69460459845}" type="parTrans" cxnId="{71B81AD1-8014-3D4F-A8FF-E00082438633}">
      <dgm:prSet/>
      <dgm:spPr/>
      <dgm:t>
        <a:bodyPr/>
        <a:lstStyle/>
        <a:p>
          <a:endParaRPr lang="en-US"/>
        </a:p>
      </dgm:t>
    </dgm:pt>
    <dgm:pt modelId="{B48CD4B3-7C10-DF46-A6F1-5AC8CDB2F163}" type="sibTrans" cxnId="{71B81AD1-8014-3D4F-A8FF-E00082438633}">
      <dgm:prSet/>
      <dgm:spPr/>
      <dgm:t>
        <a:bodyPr/>
        <a:lstStyle/>
        <a:p>
          <a:endParaRPr lang="en-US"/>
        </a:p>
      </dgm:t>
    </dgm:pt>
    <dgm:pt modelId="{83D4EBF7-7335-D245-909F-5B83FFBEB560}">
      <dgm:prSet/>
      <dgm:spPr/>
      <dgm:t>
        <a:bodyPr/>
        <a:lstStyle/>
        <a:p>
          <a:r>
            <a:rPr lang="en-US"/>
            <a:t>HBox (right)</a:t>
          </a:r>
        </a:p>
      </dgm:t>
    </dgm:pt>
    <dgm:pt modelId="{6B2FC852-5305-284F-8555-0E54DC9B1343}" type="parTrans" cxnId="{E463CF5F-126D-C245-ABE2-13F8D2D99626}">
      <dgm:prSet/>
      <dgm:spPr/>
      <dgm:t>
        <a:bodyPr/>
        <a:lstStyle/>
        <a:p>
          <a:endParaRPr lang="en-US"/>
        </a:p>
      </dgm:t>
    </dgm:pt>
    <dgm:pt modelId="{4FEA7CF6-BCB7-C344-A571-BE7014717F5A}" type="sibTrans" cxnId="{E463CF5F-126D-C245-ABE2-13F8D2D99626}">
      <dgm:prSet/>
      <dgm:spPr/>
      <dgm:t>
        <a:bodyPr/>
        <a:lstStyle/>
        <a:p>
          <a:endParaRPr lang="en-US"/>
        </a:p>
      </dgm:t>
    </dgm:pt>
    <dgm:pt modelId="{5F3E9EFD-6D36-3E46-96B1-B94BE5A3ADE8}">
      <dgm:prSet/>
      <dgm:spPr/>
      <dgm:t>
        <a:bodyPr/>
        <a:lstStyle/>
        <a:p>
          <a:r>
            <a:rPr lang="en-US"/>
            <a:t>Buttons (open, save, script, undo)</a:t>
          </a:r>
        </a:p>
      </dgm:t>
    </dgm:pt>
    <dgm:pt modelId="{89373BCD-961E-4B4B-916B-48F2C351F572}" type="parTrans" cxnId="{21A8905F-6954-CA4A-81D7-1BBF5BC4FC71}">
      <dgm:prSet/>
      <dgm:spPr/>
      <dgm:t>
        <a:bodyPr/>
        <a:lstStyle/>
        <a:p>
          <a:endParaRPr lang="en-US"/>
        </a:p>
      </dgm:t>
    </dgm:pt>
    <dgm:pt modelId="{B0C6786A-4605-594D-9690-CC665E65F241}" type="sibTrans" cxnId="{21A8905F-6954-CA4A-81D7-1BBF5BC4FC71}">
      <dgm:prSet/>
      <dgm:spPr/>
      <dgm:t>
        <a:bodyPr/>
        <a:lstStyle/>
        <a:p>
          <a:endParaRPr lang="en-US"/>
        </a:p>
      </dgm:t>
    </dgm:pt>
    <dgm:pt modelId="{FADC41E4-68DC-4747-8576-12AEA4949114}">
      <dgm:prSet/>
      <dgm:spPr/>
      <dgm:t>
        <a:bodyPr/>
        <a:lstStyle/>
        <a:p>
          <a:r>
            <a:rPr lang="en-US"/>
            <a:t>Buttons (help, quit)</a:t>
          </a:r>
        </a:p>
      </dgm:t>
    </dgm:pt>
    <dgm:pt modelId="{B0D49CA4-3B80-E74E-B824-9F347EF5C8E2}" type="parTrans" cxnId="{B3919474-4432-3D4B-A327-93BD22D3F5DE}">
      <dgm:prSet/>
      <dgm:spPr/>
      <dgm:t>
        <a:bodyPr/>
        <a:lstStyle/>
        <a:p>
          <a:endParaRPr lang="en-US"/>
        </a:p>
      </dgm:t>
    </dgm:pt>
    <dgm:pt modelId="{6DF7BC80-252D-3141-8B05-B47A22DAC0D6}" type="sibTrans" cxnId="{B3919474-4432-3D4B-A327-93BD22D3F5DE}">
      <dgm:prSet/>
      <dgm:spPr/>
      <dgm:t>
        <a:bodyPr/>
        <a:lstStyle/>
        <a:p>
          <a:endParaRPr lang="en-US"/>
        </a:p>
      </dgm:t>
    </dgm:pt>
    <dgm:pt modelId="{4C32A8CF-F877-884C-BECC-6A1C46EA76FE}">
      <dgm:prSet/>
      <dgm:spPr/>
      <dgm:t>
        <a:bodyPr/>
        <a:lstStyle/>
        <a:p>
          <a:r>
            <a:rPr lang="en-US"/>
            <a:t>GridPane (right) (#cache-box)</a:t>
          </a:r>
        </a:p>
      </dgm:t>
    </dgm:pt>
    <dgm:pt modelId="{29458A72-4AC9-C140-A80A-B5C0F4C33CEE}" type="parTrans" cxnId="{152E695D-EB3E-7749-BEAD-E4B57DF00C65}">
      <dgm:prSet/>
      <dgm:spPr/>
      <dgm:t>
        <a:bodyPr/>
        <a:lstStyle/>
        <a:p>
          <a:endParaRPr lang="en-US"/>
        </a:p>
      </dgm:t>
    </dgm:pt>
    <dgm:pt modelId="{810FB3B5-EF9D-A04E-ABB7-1D2282E946E9}" type="sibTrans" cxnId="{152E695D-EB3E-7749-BEAD-E4B57DF00C65}">
      <dgm:prSet/>
      <dgm:spPr/>
      <dgm:t>
        <a:bodyPr/>
        <a:lstStyle/>
        <a:p>
          <a:endParaRPr lang="en-US"/>
        </a:p>
      </dgm:t>
    </dgm:pt>
    <dgm:pt modelId="{DA9020EC-1A6F-B446-9B63-3454E63004CA}">
      <dgm:prSet/>
      <dgm:spPr/>
      <dgm:t>
        <a:bodyPr/>
        <a:lstStyle/>
        <a:p>
          <a:r>
            <a:rPr lang="en-US"/>
            <a:t>Label</a:t>
          </a:r>
        </a:p>
      </dgm:t>
    </dgm:pt>
    <dgm:pt modelId="{81B84B10-19D7-6C4E-839F-FF1A53489DCE}" type="parTrans" cxnId="{9B33BAF6-0742-4444-86EB-3B904A1210EA}">
      <dgm:prSet/>
      <dgm:spPr/>
      <dgm:t>
        <a:bodyPr/>
        <a:lstStyle/>
        <a:p>
          <a:endParaRPr lang="en-US"/>
        </a:p>
      </dgm:t>
    </dgm:pt>
    <dgm:pt modelId="{7A475ADA-0C01-514D-B254-5E3F004C3249}" type="sibTrans" cxnId="{9B33BAF6-0742-4444-86EB-3B904A1210EA}">
      <dgm:prSet/>
      <dgm:spPr/>
      <dgm:t>
        <a:bodyPr/>
        <a:lstStyle/>
        <a:p>
          <a:endParaRPr lang="en-US"/>
        </a:p>
      </dgm:t>
    </dgm:pt>
    <dgm:pt modelId="{D358A7B8-9D96-DF4A-918C-EDE603477E1C}">
      <dgm:prSet/>
      <dgm:spPr/>
      <dgm:t>
        <a:bodyPr/>
        <a:lstStyle/>
        <a:p>
          <a:r>
            <a:rPr lang="en-US"/>
            <a:t>ListView</a:t>
          </a:r>
        </a:p>
      </dgm:t>
    </dgm:pt>
    <dgm:pt modelId="{0B34896F-EEF3-714F-9683-E950647D172D}" type="parTrans" cxnId="{94D9BEFC-8AB9-A948-B27E-B79ACBCDC5A4}">
      <dgm:prSet/>
      <dgm:spPr/>
      <dgm:t>
        <a:bodyPr/>
        <a:lstStyle/>
        <a:p>
          <a:endParaRPr lang="en-US"/>
        </a:p>
      </dgm:t>
    </dgm:pt>
    <dgm:pt modelId="{C3BD4727-6DCE-3748-9869-1F69404393D7}" type="sibTrans" cxnId="{94D9BEFC-8AB9-A948-B27E-B79ACBCDC5A4}">
      <dgm:prSet/>
      <dgm:spPr/>
      <dgm:t>
        <a:bodyPr/>
        <a:lstStyle/>
        <a:p>
          <a:endParaRPr lang="en-US"/>
        </a:p>
      </dgm:t>
    </dgm:pt>
    <dgm:pt modelId="{F5E1A047-FDED-8D47-B9C8-F7F5F3B5DD69}">
      <dgm:prSet/>
      <dgm:spPr/>
      <dgm:t>
        <a:bodyPr/>
        <a:lstStyle/>
        <a:p>
          <a:r>
            <a:rPr lang="en-US"/>
            <a:t>TextField</a:t>
          </a:r>
        </a:p>
      </dgm:t>
    </dgm:pt>
    <dgm:pt modelId="{ED1005F9-8152-4A43-81E9-BF4EC3A7B9E8}" type="parTrans" cxnId="{2D3AFB39-9B7B-B24F-B3F4-B297456698C0}">
      <dgm:prSet/>
      <dgm:spPr/>
      <dgm:t>
        <a:bodyPr/>
        <a:lstStyle/>
        <a:p>
          <a:endParaRPr lang="en-US"/>
        </a:p>
      </dgm:t>
    </dgm:pt>
    <dgm:pt modelId="{583701AF-BD24-0B41-90CB-02B9C230B21D}" type="sibTrans" cxnId="{2D3AFB39-9B7B-B24F-B3F4-B297456698C0}">
      <dgm:prSet/>
      <dgm:spPr/>
      <dgm:t>
        <a:bodyPr/>
        <a:lstStyle/>
        <a:p>
          <a:endParaRPr lang="en-US"/>
        </a:p>
      </dgm:t>
    </dgm:pt>
    <dgm:pt modelId="{A46C7106-5453-674B-B3C4-D7CEF0B771AF}">
      <dgm:prSet/>
      <dgm:spPr/>
      <dgm:t>
        <a:bodyPr/>
        <a:lstStyle/>
        <a:p>
          <a:r>
            <a:rPr lang="en-US"/>
            <a:t>Buttons (put, get, remove)</a:t>
          </a:r>
        </a:p>
      </dgm:t>
    </dgm:pt>
    <dgm:pt modelId="{BE839A08-18C0-D440-A8D7-57D6B7603D75}" type="parTrans" cxnId="{DDE43A27-91D4-564C-A703-B8B0A98E2B36}">
      <dgm:prSet/>
      <dgm:spPr/>
      <dgm:t>
        <a:bodyPr/>
        <a:lstStyle/>
        <a:p>
          <a:endParaRPr lang="en-US"/>
        </a:p>
      </dgm:t>
    </dgm:pt>
    <dgm:pt modelId="{CB244EDF-D994-DB42-9319-29F1F62D438B}" type="sibTrans" cxnId="{DDE43A27-91D4-564C-A703-B8B0A98E2B36}">
      <dgm:prSet/>
      <dgm:spPr/>
      <dgm:t>
        <a:bodyPr/>
        <a:lstStyle/>
        <a:p>
          <a:endParaRPr lang="en-US"/>
        </a:p>
      </dgm:t>
    </dgm:pt>
    <dgm:pt modelId="{4DD0A86E-720E-EE42-9138-E180234353E4}">
      <dgm:prSet/>
      <dgm:spPr/>
      <dgm:t>
        <a:bodyPr/>
        <a:lstStyle/>
        <a:p>
          <a:r>
            <a:rPr lang="en-US"/>
            <a:t>VBox</a:t>
          </a:r>
        </a:p>
      </dgm:t>
    </dgm:pt>
    <dgm:pt modelId="{7A8C64B8-4995-9748-AF7D-3D4B2A89ADED}" type="parTrans" cxnId="{D0AACFA5-BAB4-9049-A85E-1392B57BDEA0}">
      <dgm:prSet/>
      <dgm:spPr/>
      <dgm:t>
        <a:bodyPr/>
        <a:lstStyle/>
        <a:p>
          <a:endParaRPr lang="en-US"/>
        </a:p>
      </dgm:t>
    </dgm:pt>
    <dgm:pt modelId="{44C136CC-3FF4-A944-AB2A-AADD39749FF8}" type="sibTrans" cxnId="{D0AACFA5-BAB4-9049-A85E-1392B57BDEA0}">
      <dgm:prSet/>
      <dgm:spPr/>
      <dgm:t>
        <a:bodyPr/>
        <a:lstStyle/>
        <a:p>
          <a:endParaRPr lang="en-US"/>
        </a:p>
      </dgm:t>
    </dgm:pt>
    <dgm:pt modelId="{6135DEF5-9FB7-FE45-8BE3-87C5AEE23C7F}">
      <dgm:prSet/>
      <dgm:spPr/>
      <dgm:t>
        <a:bodyPr/>
        <a:lstStyle/>
        <a:p>
          <a:r>
            <a:rPr lang="en-US"/>
            <a:t>HBox</a:t>
          </a:r>
        </a:p>
      </dgm:t>
    </dgm:pt>
    <dgm:pt modelId="{DEBB366B-7700-0445-BC0A-779957D97C2A}" type="parTrans" cxnId="{8035B53B-C94A-6A48-B251-D59EE3468704}">
      <dgm:prSet/>
      <dgm:spPr/>
      <dgm:t>
        <a:bodyPr/>
        <a:lstStyle/>
        <a:p>
          <a:endParaRPr lang="en-US"/>
        </a:p>
      </dgm:t>
    </dgm:pt>
    <dgm:pt modelId="{BF37234B-3C14-744B-9F71-AA282BABC670}" type="sibTrans" cxnId="{8035B53B-C94A-6A48-B251-D59EE3468704}">
      <dgm:prSet/>
      <dgm:spPr/>
      <dgm:t>
        <a:bodyPr/>
        <a:lstStyle/>
        <a:p>
          <a:endParaRPr lang="en-US"/>
        </a:p>
      </dgm:t>
    </dgm:pt>
    <dgm:pt modelId="{E552FC01-9F8C-794A-81D9-53BFA1F9D53E}">
      <dgm:prSet/>
      <dgm:spPr/>
      <dgm:t>
        <a:bodyPr/>
        <a:lstStyle/>
        <a:p>
          <a:r>
            <a:rPr lang="en-US"/>
            <a:t>Text</a:t>
          </a:r>
        </a:p>
      </dgm:t>
    </dgm:pt>
    <dgm:pt modelId="{9EF590F2-0891-A248-86B1-E6B542E78F5B}" type="parTrans" cxnId="{B9D78A69-D773-2345-8D70-3B9B92D7845D}">
      <dgm:prSet/>
      <dgm:spPr/>
      <dgm:t>
        <a:bodyPr/>
        <a:lstStyle/>
        <a:p>
          <a:endParaRPr lang="en-US"/>
        </a:p>
      </dgm:t>
    </dgm:pt>
    <dgm:pt modelId="{9BE1BF28-83FA-B84A-B00D-A59351417E49}" type="sibTrans" cxnId="{B9D78A69-D773-2345-8D70-3B9B92D7845D}">
      <dgm:prSet/>
      <dgm:spPr/>
      <dgm:t>
        <a:bodyPr/>
        <a:lstStyle/>
        <a:p>
          <a:endParaRPr lang="en-US"/>
        </a:p>
      </dgm:t>
    </dgm:pt>
    <dgm:pt modelId="{18832012-D9B5-6643-9BA1-1A664A856C2A}">
      <dgm:prSet/>
      <dgm:spPr/>
      <dgm:t>
        <a:bodyPr/>
        <a:lstStyle/>
        <a:p>
          <a:r>
            <a:rPr lang="en-US"/>
            <a:t>Buttons (rot90, mono)</a:t>
          </a:r>
        </a:p>
      </dgm:t>
    </dgm:pt>
    <dgm:pt modelId="{7EF0421E-B970-7847-BA51-4BF8A6C4A09A}" type="parTrans" cxnId="{A8CFE1A0-9BF0-354A-8B55-0F9A377D424A}">
      <dgm:prSet/>
      <dgm:spPr/>
      <dgm:t>
        <a:bodyPr/>
        <a:lstStyle/>
        <a:p>
          <a:endParaRPr lang="en-US"/>
        </a:p>
      </dgm:t>
    </dgm:pt>
    <dgm:pt modelId="{CAB31FFA-D096-884C-92C0-236809B54E9A}" type="sibTrans" cxnId="{A8CFE1A0-9BF0-354A-8B55-0F9A377D424A}">
      <dgm:prSet/>
      <dgm:spPr/>
      <dgm:t>
        <a:bodyPr/>
        <a:lstStyle/>
        <a:p>
          <a:endParaRPr lang="en-US"/>
        </a:p>
      </dgm:t>
    </dgm:pt>
    <dgm:pt modelId="{AEB33ECA-DDF2-6849-B308-4F8550366269}">
      <dgm:prSet/>
      <dgm:spPr/>
      <dgm:t>
        <a:bodyPr/>
        <a:lstStyle/>
        <a:p>
          <a:r>
            <a:rPr lang="en-US"/>
            <a:t>ListView</a:t>
          </a:r>
        </a:p>
      </dgm:t>
    </dgm:pt>
    <dgm:pt modelId="{15A27D07-AE35-6240-9888-BDAC788B37AE}" type="parTrans" cxnId="{0C8FD878-7A63-5C43-B486-7CD9CEEBC4DF}">
      <dgm:prSet/>
      <dgm:spPr/>
      <dgm:t>
        <a:bodyPr/>
        <a:lstStyle/>
        <a:p>
          <a:endParaRPr lang="en-US"/>
        </a:p>
      </dgm:t>
    </dgm:pt>
    <dgm:pt modelId="{595DE244-0526-4F47-AA5F-9BC69BB699D6}" type="sibTrans" cxnId="{0C8FD878-7A63-5C43-B486-7CD9CEEBC4DF}">
      <dgm:prSet/>
      <dgm:spPr/>
      <dgm:t>
        <a:bodyPr/>
        <a:lstStyle/>
        <a:p>
          <a:endParaRPr lang="en-US"/>
        </a:p>
      </dgm:t>
    </dgm:pt>
    <dgm:pt modelId="{FF309F9F-02C1-B04C-8E2E-8CBB3615C555}" type="pres">
      <dgm:prSet presAssocID="{A181F243-40A6-A44D-B4D9-EFC06216BFB7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D8E54A7B-E247-924F-9E9F-71C7B4454894}" type="pres">
      <dgm:prSet presAssocID="{94FF8D1E-04A3-FE4A-A260-63E9CFAB0E09}" presName="vertOne" presStyleCnt="0"/>
      <dgm:spPr/>
    </dgm:pt>
    <dgm:pt modelId="{79A5CC2A-A9A5-6E41-B106-CABEF00AC5CA}" type="pres">
      <dgm:prSet presAssocID="{94FF8D1E-04A3-FE4A-A260-63E9CFAB0E09}" presName="txOn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931449D2-D119-A14D-9971-51F0E8B5BA2D}" type="pres">
      <dgm:prSet presAssocID="{94FF8D1E-04A3-FE4A-A260-63E9CFAB0E09}" presName="parTransOne" presStyleCnt="0"/>
      <dgm:spPr/>
    </dgm:pt>
    <dgm:pt modelId="{39E2EAC0-C34D-B94C-90B5-7F87FFB07734}" type="pres">
      <dgm:prSet presAssocID="{94FF8D1E-04A3-FE4A-A260-63E9CFAB0E09}" presName="horzOne" presStyleCnt="0"/>
      <dgm:spPr/>
    </dgm:pt>
    <dgm:pt modelId="{E221BD8A-E2D9-9B44-930B-2921C13B8494}" type="pres">
      <dgm:prSet presAssocID="{BC004994-3879-9E49-B650-6ADA0F849ADD}" presName="vertTwo" presStyleCnt="0"/>
      <dgm:spPr/>
    </dgm:pt>
    <dgm:pt modelId="{A52027C3-6946-3C44-917A-0D826D2C261C}" type="pres">
      <dgm:prSet presAssocID="{BC004994-3879-9E49-B650-6ADA0F849ADD}" presName="txTwo" presStyleLbl="node2" presStyleIdx="0" presStyleCnt="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44FE5282-86BF-AB4F-9570-C991293C875B}" type="pres">
      <dgm:prSet presAssocID="{BC004994-3879-9E49-B650-6ADA0F849ADD}" presName="parTransTwo" presStyleCnt="0"/>
      <dgm:spPr/>
    </dgm:pt>
    <dgm:pt modelId="{A6CC077C-73E2-C248-AB75-A20BF8C262B5}" type="pres">
      <dgm:prSet presAssocID="{BC004994-3879-9E49-B650-6ADA0F849ADD}" presName="horzTwo" presStyleCnt="0"/>
      <dgm:spPr/>
    </dgm:pt>
    <dgm:pt modelId="{285832DF-A8FA-D54F-BADB-21B957323627}" type="pres">
      <dgm:prSet presAssocID="{DA25CBE2-5A97-2C4D-8D20-9A01C60E61AA}" presName="vertThree" presStyleCnt="0"/>
      <dgm:spPr/>
    </dgm:pt>
    <dgm:pt modelId="{486747BA-EA0D-DB42-8097-DB7C63B63BCC}" type="pres">
      <dgm:prSet presAssocID="{DA25CBE2-5A97-2C4D-8D20-9A01C60E61AA}" presName="txThree" presStyleLbl="node3" presStyleIdx="0" presStyleCnt="5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7EAB625-E205-2941-9E32-B2A585C913C8}" type="pres">
      <dgm:prSet presAssocID="{DA25CBE2-5A97-2C4D-8D20-9A01C60E61AA}" presName="parTransThree" presStyleCnt="0"/>
      <dgm:spPr/>
    </dgm:pt>
    <dgm:pt modelId="{88071CDB-4106-AB4B-8F6E-36047447AA43}" type="pres">
      <dgm:prSet presAssocID="{DA25CBE2-5A97-2C4D-8D20-9A01C60E61AA}" presName="horzThree" presStyleCnt="0"/>
      <dgm:spPr/>
    </dgm:pt>
    <dgm:pt modelId="{FB5983D4-5B4E-BD43-8225-0E56BE1C8360}" type="pres">
      <dgm:prSet presAssocID="{288F8485-C54F-8745-913A-E593CB512966}" presName="vertFour" presStyleCnt="0">
        <dgm:presLayoutVars>
          <dgm:chPref val="3"/>
        </dgm:presLayoutVars>
      </dgm:prSet>
      <dgm:spPr/>
    </dgm:pt>
    <dgm:pt modelId="{FC782281-482A-024E-A92B-3E5BE50C6BF7}" type="pres">
      <dgm:prSet presAssocID="{288F8485-C54F-8745-913A-E593CB512966}" presName="txFour" presStyleLbl="node4" presStyleIdx="0" presStyleCnt="1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5A94366-D32D-594E-B7A6-5D928738DC44}" type="pres">
      <dgm:prSet presAssocID="{288F8485-C54F-8745-913A-E593CB512966}" presName="parTransFour" presStyleCnt="0"/>
      <dgm:spPr/>
    </dgm:pt>
    <dgm:pt modelId="{0B717F18-7171-DE45-AB8D-C9E60E827A6B}" type="pres">
      <dgm:prSet presAssocID="{288F8485-C54F-8745-913A-E593CB512966}" presName="horzFour" presStyleCnt="0"/>
      <dgm:spPr/>
    </dgm:pt>
    <dgm:pt modelId="{B65DDEBB-E558-BD46-8BA9-ED343FB9AF2F}" type="pres">
      <dgm:prSet presAssocID="{8187EC6B-EC8E-5E40-B211-80096F4120F4}" presName="vertFour" presStyleCnt="0">
        <dgm:presLayoutVars>
          <dgm:chPref val="3"/>
        </dgm:presLayoutVars>
      </dgm:prSet>
      <dgm:spPr/>
    </dgm:pt>
    <dgm:pt modelId="{37536DE4-AB36-794A-8A6C-B963A012AF0F}" type="pres">
      <dgm:prSet presAssocID="{8187EC6B-EC8E-5E40-B211-80096F4120F4}" presName="txFour" presStyleLbl="node4" presStyleIdx="1" presStyleCnt="1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8C11ABB8-72F7-A347-BDA9-D38C7E52BCDB}" type="pres">
      <dgm:prSet presAssocID="{8187EC6B-EC8E-5E40-B211-80096F4120F4}" presName="parTransFour" presStyleCnt="0"/>
      <dgm:spPr/>
    </dgm:pt>
    <dgm:pt modelId="{B4A008B9-3AD7-E34E-B8F4-63BC7E764942}" type="pres">
      <dgm:prSet presAssocID="{8187EC6B-EC8E-5E40-B211-80096F4120F4}" presName="horzFour" presStyleCnt="0"/>
      <dgm:spPr/>
    </dgm:pt>
    <dgm:pt modelId="{10CF9B98-2402-4049-B9E3-47D07660ED1D}" type="pres">
      <dgm:prSet presAssocID="{6C348B82-B2EA-7942-9FD0-E380981B2B82}" presName="vertFour" presStyleCnt="0">
        <dgm:presLayoutVars>
          <dgm:chPref val="3"/>
        </dgm:presLayoutVars>
      </dgm:prSet>
      <dgm:spPr/>
    </dgm:pt>
    <dgm:pt modelId="{13FE4CD8-5C8C-1640-BB86-6E19BE1AAA17}" type="pres">
      <dgm:prSet presAssocID="{6C348B82-B2EA-7942-9FD0-E380981B2B82}" presName="txFour" presStyleLbl="node4" presStyleIdx="2" presStyleCnt="1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9EEF6A3-EA98-3340-AEF4-632699435DE2}" type="pres">
      <dgm:prSet presAssocID="{6C348B82-B2EA-7942-9FD0-E380981B2B82}" presName="horzFour" presStyleCnt="0"/>
      <dgm:spPr/>
    </dgm:pt>
    <dgm:pt modelId="{343337A1-002B-A94F-96A3-46AADD57277C}" type="pres">
      <dgm:prSet presAssocID="{1AEB8F94-AD36-044C-AC4A-CE58BEF54C7F}" presName="sibSpaceFour" presStyleCnt="0"/>
      <dgm:spPr/>
    </dgm:pt>
    <dgm:pt modelId="{670F3FD3-26E3-FD49-8548-4EB064A2A6E0}" type="pres">
      <dgm:prSet presAssocID="{05F38981-B0E6-1E4F-9D57-C22F45A5FC19}" presName="vertFour" presStyleCnt="0">
        <dgm:presLayoutVars>
          <dgm:chPref val="3"/>
        </dgm:presLayoutVars>
      </dgm:prSet>
      <dgm:spPr/>
    </dgm:pt>
    <dgm:pt modelId="{CEF802B4-AF58-1840-9FA8-216C964C3EC0}" type="pres">
      <dgm:prSet presAssocID="{05F38981-B0E6-1E4F-9D57-C22F45A5FC19}" presName="txFour" presStyleLbl="node4" presStyleIdx="3" presStyleCnt="1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BC5B19DD-A70B-E745-9F21-F9F32C5257BB}" type="pres">
      <dgm:prSet presAssocID="{05F38981-B0E6-1E4F-9D57-C22F45A5FC19}" presName="horzFour" presStyleCnt="0"/>
      <dgm:spPr/>
    </dgm:pt>
    <dgm:pt modelId="{FD72D074-4EBA-E644-978B-1B3238E6DFBF}" type="pres">
      <dgm:prSet presAssocID="{28C9A25C-D77F-0346-9AA4-5A1C5B8A8879}" presName="sibSpaceThree" presStyleCnt="0"/>
      <dgm:spPr/>
    </dgm:pt>
    <dgm:pt modelId="{C2A7109A-CB0B-324A-9475-EFC5CF5A2788}" type="pres">
      <dgm:prSet presAssocID="{DA002BA8-53F1-0049-8925-B8CACE886B6C}" presName="vertThree" presStyleCnt="0"/>
      <dgm:spPr/>
    </dgm:pt>
    <dgm:pt modelId="{3127C86D-240F-1449-8B7A-18A33A4359F6}" type="pres">
      <dgm:prSet presAssocID="{DA002BA8-53F1-0049-8925-B8CACE886B6C}" presName="txThree" presStyleLbl="node3" presStyleIdx="1" presStyleCnt="5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0430CCA-A784-D146-870D-E5E8342C9C32}" type="pres">
      <dgm:prSet presAssocID="{DA002BA8-53F1-0049-8925-B8CACE886B6C}" presName="parTransThree" presStyleCnt="0"/>
      <dgm:spPr/>
    </dgm:pt>
    <dgm:pt modelId="{2E4234C1-7857-A640-BA0A-892A4B088C4D}" type="pres">
      <dgm:prSet presAssocID="{DA002BA8-53F1-0049-8925-B8CACE886B6C}" presName="horzThree" presStyleCnt="0"/>
      <dgm:spPr/>
    </dgm:pt>
    <dgm:pt modelId="{51BD30D3-AD66-504E-A94B-C2B61103907F}" type="pres">
      <dgm:prSet presAssocID="{ABA5A692-B228-734B-832A-8140688F0C7A}" presName="vertFour" presStyleCnt="0">
        <dgm:presLayoutVars>
          <dgm:chPref val="3"/>
        </dgm:presLayoutVars>
      </dgm:prSet>
      <dgm:spPr/>
    </dgm:pt>
    <dgm:pt modelId="{786E50A6-E95B-0946-8996-38B21464F8CF}" type="pres">
      <dgm:prSet presAssocID="{ABA5A692-B228-734B-832A-8140688F0C7A}" presName="txFour" presStyleLbl="node4" presStyleIdx="4" presStyleCnt="1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EF1D9E8A-F3FC-7E40-A792-724E71756710}" type="pres">
      <dgm:prSet presAssocID="{ABA5A692-B228-734B-832A-8140688F0C7A}" presName="parTransFour" presStyleCnt="0"/>
      <dgm:spPr/>
    </dgm:pt>
    <dgm:pt modelId="{80095447-EE47-0E46-BC94-2933E7A3FB3A}" type="pres">
      <dgm:prSet presAssocID="{ABA5A692-B228-734B-832A-8140688F0C7A}" presName="horzFour" presStyleCnt="0"/>
      <dgm:spPr/>
    </dgm:pt>
    <dgm:pt modelId="{80DABC97-5BC4-2540-BA97-DE00F343C8A5}" type="pres">
      <dgm:prSet presAssocID="{5F3E9EFD-6D36-3E46-96B1-B94BE5A3ADE8}" presName="vertFour" presStyleCnt="0">
        <dgm:presLayoutVars>
          <dgm:chPref val="3"/>
        </dgm:presLayoutVars>
      </dgm:prSet>
      <dgm:spPr/>
    </dgm:pt>
    <dgm:pt modelId="{295FFC0E-CA7A-4745-9C60-61B07AAE5341}" type="pres">
      <dgm:prSet presAssocID="{5F3E9EFD-6D36-3E46-96B1-B94BE5A3ADE8}" presName="txFour" presStyleLbl="node4" presStyleIdx="5" presStyleCnt="1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5AFEB44B-1307-AE4C-AAE0-8D6A811A2E2D}" type="pres">
      <dgm:prSet presAssocID="{5F3E9EFD-6D36-3E46-96B1-B94BE5A3ADE8}" presName="horzFour" presStyleCnt="0"/>
      <dgm:spPr/>
    </dgm:pt>
    <dgm:pt modelId="{5AE5C3E4-1EC1-D345-AEED-9402722EC224}" type="pres">
      <dgm:prSet presAssocID="{740C178C-215F-1340-9A0F-19DCF955DF3C}" presName="sibSpaceFour" presStyleCnt="0"/>
      <dgm:spPr/>
    </dgm:pt>
    <dgm:pt modelId="{0E9F5C91-5A86-8E47-AF41-079917E2D80B}" type="pres">
      <dgm:prSet presAssocID="{83D4EBF7-7335-D245-909F-5B83FFBEB560}" presName="vertFour" presStyleCnt="0">
        <dgm:presLayoutVars>
          <dgm:chPref val="3"/>
        </dgm:presLayoutVars>
      </dgm:prSet>
      <dgm:spPr/>
    </dgm:pt>
    <dgm:pt modelId="{B73CF935-4992-D74B-A67D-43810FB5C2BC}" type="pres">
      <dgm:prSet presAssocID="{83D4EBF7-7335-D245-909F-5B83FFBEB560}" presName="txFour" presStyleLbl="node4" presStyleIdx="6" presStyleCnt="1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438A0E41-951D-244D-8EBE-BFA83E858EEF}" type="pres">
      <dgm:prSet presAssocID="{83D4EBF7-7335-D245-909F-5B83FFBEB560}" presName="parTransFour" presStyleCnt="0"/>
      <dgm:spPr/>
    </dgm:pt>
    <dgm:pt modelId="{CFDE9214-E044-F44D-848B-CCAF7C827E4E}" type="pres">
      <dgm:prSet presAssocID="{83D4EBF7-7335-D245-909F-5B83FFBEB560}" presName="horzFour" presStyleCnt="0"/>
      <dgm:spPr/>
    </dgm:pt>
    <dgm:pt modelId="{B2F88C0F-C22F-2546-9E6C-93B5FE56A032}" type="pres">
      <dgm:prSet presAssocID="{FADC41E4-68DC-4747-8576-12AEA4949114}" presName="vertFour" presStyleCnt="0">
        <dgm:presLayoutVars>
          <dgm:chPref val="3"/>
        </dgm:presLayoutVars>
      </dgm:prSet>
      <dgm:spPr/>
    </dgm:pt>
    <dgm:pt modelId="{D732ABFF-6916-4C4F-AAAD-6C3BD68D5945}" type="pres">
      <dgm:prSet presAssocID="{FADC41E4-68DC-4747-8576-12AEA4949114}" presName="txFour" presStyleLbl="node4" presStyleIdx="7" presStyleCnt="1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AE278E48-E3F7-D94E-9200-5B9F31C5692D}" type="pres">
      <dgm:prSet presAssocID="{FADC41E4-68DC-4747-8576-12AEA4949114}" presName="horzFour" presStyleCnt="0"/>
      <dgm:spPr/>
    </dgm:pt>
    <dgm:pt modelId="{10EB5549-8BFE-C24B-A857-D886C91C384E}" type="pres">
      <dgm:prSet presAssocID="{EC05ACEE-A497-DC42-A140-BFD4ED02E620}" presName="sibSpaceThree" presStyleCnt="0"/>
      <dgm:spPr/>
    </dgm:pt>
    <dgm:pt modelId="{869086D4-A381-DC4D-9E97-824B0410CD3B}" type="pres">
      <dgm:prSet presAssocID="{4C32A8CF-F877-884C-BECC-6A1C46EA76FE}" presName="vertThree" presStyleCnt="0"/>
      <dgm:spPr/>
    </dgm:pt>
    <dgm:pt modelId="{1B42718D-C3B3-1043-88EC-1F5F28232C7F}" type="pres">
      <dgm:prSet presAssocID="{4C32A8CF-F877-884C-BECC-6A1C46EA76FE}" presName="txThree" presStyleLbl="node3" presStyleIdx="2" presStyleCnt="5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B81BC64C-84DB-9541-9BCB-56F87BC32AEC}" type="pres">
      <dgm:prSet presAssocID="{4C32A8CF-F877-884C-BECC-6A1C46EA76FE}" presName="parTransThree" presStyleCnt="0"/>
      <dgm:spPr/>
    </dgm:pt>
    <dgm:pt modelId="{6BFF3121-C109-C740-BCC3-D725F581DCC6}" type="pres">
      <dgm:prSet presAssocID="{4C32A8CF-F877-884C-BECC-6A1C46EA76FE}" presName="horzThree" presStyleCnt="0"/>
      <dgm:spPr/>
    </dgm:pt>
    <dgm:pt modelId="{5F699F38-0B40-214E-98A2-1B05AD96A291}" type="pres">
      <dgm:prSet presAssocID="{DA9020EC-1A6F-B446-9B63-3454E63004CA}" presName="vertFour" presStyleCnt="0">
        <dgm:presLayoutVars>
          <dgm:chPref val="3"/>
        </dgm:presLayoutVars>
      </dgm:prSet>
      <dgm:spPr/>
    </dgm:pt>
    <dgm:pt modelId="{93106752-FE3A-B64A-A951-FAFBF7E16ED7}" type="pres">
      <dgm:prSet presAssocID="{DA9020EC-1A6F-B446-9B63-3454E63004CA}" presName="txFour" presStyleLbl="node4" presStyleIdx="8" presStyleCnt="1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E32E8DB-0710-AC4F-BD19-A5DAD1061DB6}" type="pres">
      <dgm:prSet presAssocID="{DA9020EC-1A6F-B446-9B63-3454E63004CA}" presName="horzFour" presStyleCnt="0"/>
      <dgm:spPr/>
    </dgm:pt>
    <dgm:pt modelId="{103F5643-409B-6F48-9E8B-7A2665127FF1}" type="pres">
      <dgm:prSet presAssocID="{7A475ADA-0C01-514D-B254-5E3F004C3249}" presName="sibSpaceFour" presStyleCnt="0"/>
      <dgm:spPr/>
    </dgm:pt>
    <dgm:pt modelId="{CA32442E-05AB-4A47-B220-3EB615523FF2}" type="pres">
      <dgm:prSet presAssocID="{D358A7B8-9D96-DF4A-918C-EDE603477E1C}" presName="vertFour" presStyleCnt="0">
        <dgm:presLayoutVars>
          <dgm:chPref val="3"/>
        </dgm:presLayoutVars>
      </dgm:prSet>
      <dgm:spPr/>
    </dgm:pt>
    <dgm:pt modelId="{51779D38-6236-704B-8B3C-F1E09E35FCAC}" type="pres">
      <dgm:prSet presAssocID="{D358A7B8-9D96-DF4A-918C-EDE603477E1C}" presName="txFour" presStyleLbl="node4" presStyleIdx="9" presStyleCnt="1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A9205D3-130A-C143-99D7-FACE74BAA209}" type="pres">
      <dgm:prSet presAssocID="{D358A7B8-9D96-DF4A-918C-EDE603477E1C}" presName="horzFour" presStyleCnt="0"/>
      <dgm:spPr/>
    </dgm:pt>
    <dgm:pt modelId="{D56ED43A-1DF4-A54B-9ADB-7DCF3AC0735F}" type="pres">
      <dgm:prSet presAssocID="{C3BD4727-6DCE-3748-9869-1F69404393D7}" presName="sibSpaceFour" presStyleCnt="0"/>
      <dgm:spPr/>
    </dgm:pt>
    <dgm:pt modelId="{5DB8D4CE-2601-D549-B94A-4FEEDB4E3650}" type="pres">
      <dgm:prSet presAssocID="{4DD0A86E-720E-EE42-9138-E180234353E4}" presName="vertFour" presStyleCnt="0">
        <dgm:presLayoutVars>
          <dgm:chPref val="3"/>
        </dgm:presLayoutVars>
      </dgm:prSet>
      <dgm:spPr/>
    </dgm:pt>
    <dgm:pt modelId="{3724C218-9293-964C-8821-C13708609A63}" type="pres">
      <dgm:prSet presAssocID="{4DD0A86E-720E-EE42-9138-E180234353E4}" presName="txFour" presStyleLbl="node4" presStyleIdx="10" presStyleCnt="1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DC8A7710-8B96-9742-8D38-B425DAC5F4AB}" type="pres">
      <dgm:prSet presAssocID="{4DD0A86E-720E-EE42-9138-E180234353E4}" presName="parTransFour" presStyleCnt="0"/>
      <dgm:spPr/>
    </dgm:pt>
    <dgm:pt modelId="{864CBBD3-FF4C-2540-B0B7-251065B355A7}" type="pres">
      <dgm:prSet presAssocID="{4DD0A86E-720E-EE42-9138-E180234353E4}" presName="horzFour" presStyleCnt="0"/>
      <dgm:spPr/>
    </dgm:pt>
    <dgm:pt modelId="{57BADFA5-F0C3-A041-B3B9-C8E074DDA1E5}" type="pres">
      <dgm:prSet presAssocID="{F5E1A047-FDED-8D47-B9C8-F7F5F3B5DD69}" presName="vertFour" presStyleCnt="0">
        <dgm:presLayoutVars>
          <dgm:chPref val="3"/>
        </dgm:presLayoutVars>
      </dgm:prSet>
      <dgm:spPr/>
    </dgm:pt>
    <dgm:pt modelId="{4D7BC250-09BA-EE46-BFDE-73F85E711879}" type="pres">
      <dgm:prSet presAssocID="{F5E1A047-FDED-8D47-B9C8-F7F5F3B5DD69}" presName="txFour" presStyleLbl="node4" presStyleIdx="11" presStyleCnt="1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83CD6D3F-98A1-F240-98DC-E5C7A00931F4}" type="pres">
      <dgm:prSet presAssocID="{F5E1A047-FDED-8D47-B9C8-F7F5F3B5DD69}" presName="horzFour" presStyleCnt="0"/>
      <dgm:spPr/>
    </dgm:pt>
    <dgm:pt modelId="{B77BEEC8-8FAB-A345-AE46-D203F7F5428F}" type="pres">
      <dgm:prSet presAssocID="{44C136CC-3FF4-A944-AB2A-AADD39749FF8}" presName="sibSpaceFour" presStyleCnt="0"/>
      <dgm:spPr/>
    </dgm:pt>
    <dgm:pt modelId="{CB0582A7-DC24-E044-A3A3-1FF2D6D53419}" type="pres">
      <dgm:prSet presAssocID="{6135DEF5-9FB7-FE45-8BE3-87C5AEE23C7F}" presName="vertFour" presStyleCnt="0">
        <dgm:presLayoutVars>
          <dgm:chPref val="3"/>
        </dgm:presLayoutVars>
      </dgm:prSet>
      <dgm:spPr/>
    </dgm:pt>
    <dgm:pt modelId="{4CA67E27-20AD-E747-94A4-E9A026730F00}" type="pres">
      <dgm:prSet presAssocID="{6135DEF5-9FB7-FE45-8BE3-87C5AEE23C7F}" presName="txFour" presStyleLbl="node4" presStyleIdx="12" presStyleCnt="1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882678FF-453B-ED40-AEBA-4F15399E414C}" type="pres">
      <dgm:prSet presAssocID="{6135DEF5-9FB7-FE45-8BE3-87C5AEE23C7F}" presName="parTransFour" presStyleCnt="0"/>
      <dgm:spPr/>
    </dgm:pt>
    <dgm:pt modelId="{DEDB88C2-D280-644D-91E4-74F289D830AD}" type="pres">
      <dgm:prSet presAssocID="{6135DEF5-9FB7-FE45-8BE3-87C5AEE23C7F}" presName="horzFour" presStyleCnt="0"/>
      <dgm:spPr/>
    </dgm:pt>
    <dgm:pt modelId="{CB73274A-8DE6-B34F-9320-FFB42CDDCC50}" type="pres">
      <dgm:prSet presAssocID="{A46C7106-5453-674B-B3C4-D7CEF0B771AF}" presName="vertFour" presStyleCnt="0">
        <dgm:presLayoutVars>
          <dgm:chPref val="3"/>
        </dgm:presLayoutVars>
      </dgm:prSet>
      <dgm:spPr/>
    </dgm:pt>
    <dgm:pt modelId="{C02C3D06-352E-B04B-9C91-074918B3F300}" type="pres">
      <dgm:prSet presAssocID="{A46C7106-5453-674B-B3C4-D7CEF0B771AF}" presName="txFour" presStyleLbl="node4" presStyleIdx="13" presStyleCnt="1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BD9012D-C47D-9943-9048-621AB8FDEF5D}" type="pres">
      <dgm:prSet presAssocID="{A46C7106-5453-674B-B3C4-D7CEF0B771AF}" presName="horzFour" presStyleCnt="0"/>
      <dgm:spPr/>
    </dgm:pt>
    <dgm:pt modelId="{B74D42DD-28B5-124B-897D-A7EF4209AAC1}" type="pres">
      <dgm:prSet presAssocID="{810FB3B5-EF9D-A04E-ABB7-1D2282E946E9}" presName="sibSpaceThree" presStyleCnt="0"/>
      <dgm:spPr/>
    </dgm:pt>
    <dgm:pt modelId="{B4940277-3908-2C4B-83ED-B7E8E9D0FC94}" type="pres">
      <dgm:prSet presAssocID="{7EC38839-4FFC-374B-A551-95A41ED5B138}" presName="vertThree" presStyleCnt="0"/>
      <dgm:spPr/>
    </dgm:pt>
    <dgm:pt modelId="{8D92C809-40CF-ED45-A3B7-A7FE2D9E0AB8}" type="pres">
      <dgm:prSet presAssocID="{7EC38839-4FFC-374B-A551-95A41ED5B138}" presName="txThree" presStyleLbl="node3" presStyleIdx="3" presStyleCnt="5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CC909D7-72C0-1243-8A7A-CA60148DABD0}" type="pres">
      <dgm:prSet presAssocID="{7EC38839-4FFC-374B-A551-95A41ED5B138}" presName="parTransThree" presStyleCnt="0"/>
      <dgm:spPr/>
    </dgm:pt>
    <dgm:pt modelId="{C6D6F2AD-07EB-1244-8CC7-56536945EC62}" type="pres">
      <dgm:prSet presAssocID="{7EC38839-4FFC-374B-A551-95A41ED5B138}" presName="horzThree" presStyleCnt="0"/>
      <dgm:spPr/>
    </dgm:pt>
    <dgm:pt modelId="{1B48A2AE-BDFC-6741-B3D7-98EE0D07A064}" type="pres">
      <dgm:prSet presAssocID="{E552FC01-9F8C-794A-81D9-53BFA1F9D53E}" presName="vertFour" presStyleCnt="0">
        <dgm:presLayoutVars>
          <dgm:chPref val="3"/>
        </dgm:presLayoutVars>
      </dgm:prSet>
      <dgm:spPr/>
    </dgm:pt>
    <dgm:pt modelId="{491F5A73-8790-3D4A-ACAE-84B021390F0B}" type="pres">
      <dgm:prSet presAssocID="{E552FC01-9F8C-794A-81D9-53BFA1F9D53E}" presName="txFour" presStyleLbl="node4" presStyleIdx="14" presStyleCnt="1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9305C972-B844-8440-826A-9DE2765EE7F7}" type="pres">
      <dgm:prSet presAssocID="{E552FC01-9F8C-794A-81D9-53BFA1F9D53E}" presName="horzFour" presStyleCnt="0"/>
      <dgm:spPr/>
    </dgm:pt>
    <dgm:pt modelId="{F3B3B896-4015-7E45-B265-8D221439273D}" type="pres">
      <dgm:prSet presAssocID="{BE31D7B6-2D3D-5840-AC62-CC7F0A05D53A}" presName="sibSpaceThree" presStyleCnt="0"/>
      <dgm:spPr/>
    </dgm:pt>
    <dgm:pt modelId="{DEC28526-51BB-B84D-97EB-1571D65E0269}" type="pres">
      <dgm:prSet presAssocID="{BFBCDC99-24E0-B24D-856E-8C48EEF3E7FB}" presName="vertThree" presStyleCnt="0"/>
      <dgm:spPr/>
    </dgm:pt>
    <dgm:pt modelId="{2941D94A-96BF-824F-8389-648F90B0C761}" type="pres">
      <dgm:prSet presAssocID="{BFBCDC99-24E0-B24D-856E-8C48EEF3E7FB}" presName="txThree" presStyleLbl="node3" presStyleIdx="4" presStyleCnt="5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871ECCE0-28D6-D64E-8252-E2FE3DB5B8C0}" type="pres">
      <dgm:prSet presAssocID="{BFBCDC99-24E0-B24D-856E-8C48EEF3E7FB}" presName="parTransThree" presStyleCnt="0"/>
      <dgm:spPr/>
    </dgm:pt>
    <dgm:pt modelId="{28094D94-989F-1343-95D0-2B6DB922BE43}" type="pres">
      <dgm:prSet presAssocID="{BFBCDC99-24E0-B24D-856E-8C48EEF3E7FB}" presName="horzThree" presStyleCnt="0"/>
      <dgm:spPr/>
    </dgm:pt>
    <dgm:pt modelId="{20D2A6A7-84E7-AB4E-8C2B-DA1892039B03}" type="pres">
      <dgm:prSet presAssocID="{06A0DB3F-ADD8-B24C-9180-2CFC06CC229A}" presName="vertFour" presStyleCnt="0">
        <dgm:presLayoutVars>
          <dgm:chPref val="3"/>
        </dgm:presLayoutVars>
      </dgm:prSet>
      <dgm:spPr/>
    </dgm:pt>
    <dgm:pt modelId="{0B41E6FF-AF4B-154E-8337-6DD44BF5810E}" type="pres">
      <dgm:prSet presAssocID="{06A0DB3F-ADD8-B24C-9180-2CFC06CC229A}" presName="txFour" presStyleLbl="node4" presStyleIdx="15" presStyleCnt="1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4807143A-BA79-5D49-97FF-FDAB44060BF4}" type="pres">
      <dgm:prSet presAssocID="{06A0DB3F-ADD8-B24C-9180-2CFC06CC229A}" presName="parTransFour" presStyleCnt="0"/>
      <dgm:spPr/>
    </dgm:pt>
    <dgm:pt modelId="{594743F6-533C-2344-96ED-4E282371F862}" type="pres">
      <dgm:prSet presAssocID="{06A0DB3F-ADD8-B24C-9180-2CFC06CC229A}" presName="horzFour" presStyleCnt="0"/>
      <dgm:spPr/>
    </dgm:pt>
    <dgm:pt modelId="{BC406C95-7B7A-6146-A036-B222B115DC91}" type="pres">
      <dgm:prSet presAssocID="{18832012-D9B5-6643-9BA1-1A664A856C2A}" presName="vertFour" presStyleCnt="0">
        <dgm:presLayoutVars>
          <dgm:chPref val="3"/>
        </dgm:presLayoutVars>
      </dgm:prSet>
      <dgm:spPr/>
    </dgm:pt>
    <dgm:pt modelId="{85936B83-6621-104F-94B8-4D3405E47B9B}" type="pres">
      <dgm:prSet presAssocID="{18832012-D9B5-6643-9BA1-1A664A856C2A}" presName="txFour" presStyleLbl="node4" presStyleIdx="16" presStyleCnt="1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82078D4A-E32C-B44F-9278-F6C54E250849}" type="pres">
      <dgm:prSet presAssocID="{18832012-D9B5-6643-9BA1-1A664A856C2A}" presName="horzFour" presStyleCnt="0"/>
      <dgm:spPr/>
    </dgm:pt>
    <dgm:pt modelId="{2B8C070C-D8D3-9543-B053-379BF3918CFA}" type="pres">
      <dgm:prSet presAssocID="{41264916-FC5C-6B43-AFD6-5A519A99FEF6}" presName="sibSpaceFour" presStyleCnt="0"/>
      <dgm:spPr/>
    </dgm:pt>
    <dgm:pt modelId="{69487F34-5620-404F-AAD9-C3AF805553ED}" type="pres">
      <dgm:prSet presAssocID="{AEB33ECA-DDF2-6849-B308-4F8550366269}" presName="vertFour" presStyleCnt="0">
        <dgm:presLayoutVars>
          <dgm:chPref val="3"/>
        </dgm:presLayoutVars>
      </dgm:prSet>
      <dgm:spPr/>
    </dgm:pt>
    <dgm:pt modelId="{5ED295D3-AEA7-0243-BC67-8410502E2669}" type="pres">
      <dgm:prSet presAssocID="{AEB33ECA-DDF2-6849-B308-4F8550366269}" presName="txFour" presStyleLbl="node4" presStyleIdx="17" presStyleCnt="1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485E897-DC17-AF43-A9C5-739E861FE6F6}" type="pres">
      <dgm:prSet presAssocID="{AEB33ECA-DDF2-6849-B308-4F8550366269}" presName="horzFour" presStyleCnt="0"/>
      <dgm:spPr/>
    </dgm:pt>
  </dgm:ptLst>
  <dgm:cxnLst>
    <dgm:cxn modelId="{B9D78A69-D773-2345-8D70-3B9B92D7845D}" srcId="{7EC38839-4FFC-374B-A551-95A41ED5B138}" destId="{E552FC01-9F8C-794A-81D9-53BFA1F9D53E}" srcOrd="0" destOrd="0" parTransId="{9EF590F2-0891-A248-86B1-E6B542E78F5B}" sibTransId="{9BE1BF28-83FA-B84A-B00D-A59351417E49}"/>
    <dgm:cxn modelId="{11035536-1062-2647-BFD2-F0F97589E34B}" srcId="{DA25CBE2-5A97-2C4D-8D20-9A01C60E61AA}" destId="{288F8485-C54F-8745-913A-E593CB512966}" srcOrd="0" destOrd="0" parTransId="{B4050214-36A6-7E4F-BB5F-7D225FB35869}" sibTransId="{4ACF4F45-007F-FE47-9888-39FFF6C31776}"/>
    <dgm:cxn modelId="{2F5CFB6E-41E8-994F-9DA5-46DBE85E1798}" type="presOf" srcId="{06A0DB3F-ADD8-B24C-9180-2CFC06CC229A}" destId="{0B41E6FF-AF4B-154E-8337-6DD44BF5810E}" srcOrd="0" destOrd="0" presId="urn:microsoft.com/office/officeart/2005/8/layout/hierarchy4"/>
    <dgm:cxn modelId="{DD1CCFE5-8205-0F46-8C3B-15FDBC4FC385}" srcId="{288F8485-C54F-8745-913A-E593CB512966}" destId="{8187EC6B-EC8E-5E40-B211-80096F4120F4}" srcOrd="0" destOrd="0" parTransId="{9A359FB7-2567-AD4F-97DF-A43A3121E39F}" sibTransId="{3D7CAF64-5B5B-B949-9130-D1A361A5119B}"/>
    <dgm:cxn modelId="{9978EF5F-5A7A-8545-9BEC-57E6A882210C}" type="presOf" srcId="{18832012-D9B5-6643-9BA1-1A664A856C2A}" destId="{85936B83-6621-104F-94B8-4D3405E47B9B}" srcOrd="0" destOrd="0" presId="urn:microsoft.com/office/officeart/2005/8/layout/hierarchy4"/>
    <dgm:cxn modelId="{27B37BC2-5D1A-7548-87A7-4964ABE9E6D9}" type="presOf" srcId="{94FF8D1E-04A3-FE4A-A260-63E9CFAB0E09}" destId="{79A5CC2A-A9A5-6E41-B106-CABEF00AC5CA}" srcOrd="0" destOrd="0" presId="urn:microsoft.com/office/officeart/2005/8/layout/hierarchy4"/>
    <dgm:cxn modelId="{21A8905F-6954-CA4A-81D7-1BBF5BC4FC71}" srcId="{ABA5A692-B228-734B-832A-8140688F0C7A}" destId="{5F3E9EFD-6D36-3E46-96B1-B94BE5A3ADE8}" srcOrd="0" destOrd="0" parTransId="{89373BCD-961E-4B4B-916B-48F2C351F572}" sibTransId="{B0C6786A-4605-594D-9690-CC665E65F241}"/>
    <dgm:cxn modelId="{C9137648-7928-4245-8483-75535315A8AE}" srcId="{BFBCDC99-24E0-B24D-856E-8C48EEF3E7FB}" destId="{06A0DB3F-ADD8-B24C-9180-2CFC06CC229A}" srcOrd="0" destOrd="0" parTransId="{D8D03DB3-A0A4-1D47-9653-985487F32705}" sibTransId="{41264916-FC5C-6B43-AFD6-5A519A99FEF6}"/>
    <dgm:cxn modelId="{47E1D973-F66E-C942-AA99-99F93FC816DB}" srcId="{A181F243-40A6-A44D-B4D9-EFC06216BFB7}" destId="{94FF8D1E-04A3-FE4A-A260-63E9CFAB0E09}" srcOrd="0" destOrd="0" parTransId="{525EB0FB-7688-6745-BB7D-57E887A7F24F}" sibTransId="{6D113103-CBC2-1D4F-AA9F-06D50E343A90}"/>
    <dgm:cxn modelId="{9F304B73-38A4-E24B-81EE-D1FCF41D44BA}" type="presOf" srcId="{BFBCDC99-24E0-B24D-856E-8C48EEF3E7FB}" destId="{2941D94A-96BF-824F-8389-648F90B0C761}" srcOrd="0" destOrd="0" presId="urn:microsoft.com/office/officeart/2005/8/layout/hierarchy4"/>
    <dgm:cxn modelId="{D0AACFA5-BAB4-9049-A85E-1392B57BDEA0}" srcId="{4C32A8CF-F877-884C-BECC-6A1C46EA76FE}" destId="{4DD0A86E-720E-EE42-9138-E180234353E4}" srcOrd="2" destOrd="0" parTransId="{7A8C64B8-4995-9748-AF7D-3D4B2A89ADED}" sibTransId="{44C136CC-3FF4-A944-AB2A-AADD39749FF8}"/>
    <dgm:cxn modelId="{EF451E62-5386-D341-8B71-A2D9554EDF75}" type="presOf" srcId="{ABA5A692-B228-734B-832A-8140688F0C7A}" destId="{786E50A6-E95B-0946-8996-38B21464F8CF}" srcOrd="0" destOrd="0" presId="urn:microsoft.com/office/officeart/2005/8/layout/hierarchy4"/>
    <dgm:cxn modelId="{E5A36FD2-E4B6-5540-A65E-60B969701FCB}" type="presOf" srcId="{DA002BA8-53F1-0049-8925-B8CACE886B6C}" destId="{3127C86D-240F-1449-8B7A-18A33A4359F6}" srcOrd="0" destOrd="0" presId="urn:microsoft.com/office/officeart/2005/8/layout/hierarchy4"/>
    <dgm:cxn modelId="{E463CF5F-126D-C245-ABE2-13F8D2D99626}" srcId="{DA002BA8-53F1-0049-8925-B8CACE886B6C}" destId="{83D4EBF7-7335-D245-909F-5B83FFBEB560}" srcOrd="1" destOrd="0" parTransId="{6B2FC852-5305-284F-8555-0E54DC9B1343}" sibTransId="{4FEA7CF6-BCB7-C344-A571-BE7014717F5A}"/>
    <dgm:cxn modelId="{5D5C81A5-CF63-484C-AA48-9D8AF4B30037}" type="presOf" srcId="{BC004994-3879-9E49-B650-6ADA0F849ADD}" destId="{A52027C3-6946-3C44-917A-0D826D2C261C}" srcOrd="0" destOrd="0" presId="urn:microsoft.com/office/officeart/2005/8/layout/hierarchy4"/>
    <dgm:cxn modelId="{D3406AC8-0F97-F44D-B5C6-009FFD9891D3}" srcId="{BC004994-3879-9E49-B650-6ADA0F849ADD}" destId="{DA25CBE2-5A97-2C4D-8D20-9A01C60E61AA}" srcOrd="0" destOrd="0" parTransId="{B7E877CB-DCD6-DD4B-9AA4-2F7F5ABD5D3E}" sibTransId="{28C9A25C-D77F-0346-9AA4-5A1C5B8A8879}"/>
    <dgm:cxn modelId="{9B33BAF6-0742-4444-86EB-3B904A1210EA}" srcId="{4C32A8CF-F877-884C-BECC-6A1C46EA76FE}" destId="{DA9020EC-1A6F-B446-9B63-3454E63004CA}" srcOrd="0" destOrd="0" parTransId="{81B84B10-19D7-6C4E-839F-FF1A53489DCE}" sibTransId="{7A475ADA-0C01-514D-B254-5E3F004C3249}"/>
    <dgm:cxn modelId="{3C8AAAF9-0F97-3143-AC6D-C7E8F412B24C}" type="presOf" srcId="{05F38981-B0E6-1E4F-9D57-C22F45A5FC19}" destId="{CEF802B4-AF58-1840-9FA8-216C964C3EC0}" srcOrd="0" destOrd="0" presId="urn:microsoft.com/office/officeart/2005/8/layout/hierarchy4"/>
    <dgm:cxn modelId="{3A26F3D6-43EF-F34E-B716-58B2FB82ED96}" srcId="{BC004994-3879-9E49-B650-6ADA0F849ADD}" destId="{7EC38839-4FFC-374B-A551-95A41ED5B138}" srcOrd="3" destOrd="0" parTransId="{653706FF-A08E-5A4A-B585-5785DBD4B3A5}" sibTransId="{BE31D7B6-2D3D-5840-AC62-CC7F0A05D53A}"/>
    <dgm:cxn modelId="{98F54039-2AA0-A541-B20C-742CFDC3B821}" type="presOf" srcId="{A46C7106-5453-674B-B3C4-D7CEF0B771AF}" destId="{C02C3D06-352E-B04B-9C91-074918B3F300}" srcOrd="0" destOrd="0" presId="urn:microsoft.com/office/officeart/2005/8/layout/hierarchy4"/>
    <dgm:cxn modelId="{10668B31-E2C0-2D41-9035-C60A3E68C95E}" srcId="{DA002BA8-53F1-0049-8925-B8CACE886B6C}" destId="{ABA5A692-B228-734B-832A-8140688F0C7A}" srcOrd="0" destOrd="0" parTransId="{E66F9C20-412F-BF4B-B3D4-C601493C201C}" sibTransId="{740C178C-215F-1340-9A0F-19DCF955DF3C}"/>
    <dgm:cxn modelId="{EEE8047A-3459-E641-9802-AC2483B8F899}" type="presOf" srcId="{DA25CBE2-5A97-2C4D-8D20-9A01C60E61AA}" destId="{486747BA-EA0D-DB42-8097-DB7C63B63BCC}" srcOrd="0" destOrd="0" presId="urn:microsoft.com/office/officeart/2005/8/layout/hierarchy4"/>
    <dgm:cxn modelId="{BC5D1D3C-C5E7-144B-A294-17DA59600D28}" type="presOf" srcId="{8187EC6B-EC8E-5E40-B211-80096F4120F4}" destId="{37536DE4-AB36-794A-8A6C-B963A012AF0F}" srcOrd="0" destOrd="0" presId="urn:microsoft.com/office/officeart/2005/8/layout/hierarchy4"/>
    <dgm:cxn modelId="{8035B53B-C94A-6A48-B251-D59EE3468704}" srcId="{4C32A8CF-F877-884C-BECC-6A1C46EA76FE}" destId="{6135DEF5-9FB7-FE45-8BE3-87C5AEE23C7F}" srcOrd="3" destOrd="0" parTransId="{DEBB366B-7700-0445-BC0A-779957D97C2A}" sibTransId="{BF37234B-3C14-744B-9F71-AA282BABC670}"/>
    <dgm:cxn modelId="{45C9A6A6-707D-084D-B610-A5630F398BF0}" type="presOf" srcId="{AEB33ECA-DDF2-6849-B308-4F8550366269}" destId="{5ED295D3-AEA7-0243-BC67-8410502E2669}" srcOrd="0" destOrd="0" presId="urn:microsoft.com/office/officeart/2005/8/layout/hierarchy4"/>
    <dgm:cxn modelId="{929BE9A8-64DD-364E-8293-F0BFCEA44264}" type="presOf" srcId="{A181F243-40A6-A44D-B4D9-EFC06216BFB7}" destId="{FF309F9F-02C1-B04C-8E2E-8CBB3615C555}" srcOrd="0" destOrd="0" presId="urn:microsoft.com/office/officeart/2005/8/layout/hierarchy4"/>
    <dgm:cxn modelId="{A8CFE1A0-9BF0-354A-8B55-0F9A377D424A}" srcId="{06A0DB3F-ADD8-B24C-9180-2CFC06CC229A}" destId="{18832012-D9B5-6643-9BA1-1A664A856C2A}" srcOrd="0" destOrd="0" parTransId="{7EF0421E-B970-7847-BA51-4BF8A6C4A09A}" sibTransId="{CAB31FFA-D096-884C-92C0-236809B54E9A}"/>
    <dgm:cxn modelId="{2D3AFB39-9B7B-B24F-B3F4-B297456698C0}" srcId="{4DD0A86E-720E-EE42-9138-E180234353E4}" destId="{F5E1A047-FDED-8D47-B9C8-F7F5F3B5DD69}" srcOrd="0" destOrd="0" parTransId="{ED1005F9-8152-4A43-81E9-BF4EC3A7B9E8}" sibTransId="{583701AF-BD24-0B41-90CB-02B9C230B21D}"/>
    <dgm:cxn modelId="{94D9BEFC-8AB9-A948-B27E-B79ACBCDC5A4}" srcId="{4C32A8CF-F877-884C-BECC-6A1C46EA76FE}" destId="{D358A7B8-9D96-DF4A-918C-EDE603477E1C}" srcOrd="1" destOrd="0" parTransId="{0B34896F-EEF3-714F-9683-E950647D172D}" sibTransId="{C3BD4727-6DCE-3748-9869-1F69404393D7}"/>
    <dgm:cxn modelId="{A5108FF0-AEFB-9844-9967-4B5F8E8B679D}" type="presOf" srcId="{4DD0A86E-720E-EE42-9138-E180234353E4}" destId="{3724C218-9293-964C-8821-C13708609A63}" srcOrd="0" destOrd="0" presId="urn:microsoft.com/office/officeart/2005/8/layout/hierarchy4"/>
    <dgm:cxn modelId="{71B81AD1-8014-3D4F-A8FF-E00082438633}" srcId="{8187EC6B-EC8E-5E40-B211-80096F4120F4}" destId="{05F38981-B0E6-1E4F-9D57-C22F45A5FC19}" srcOrd="1" destOrd="0" parTransId="{B4189B53-46D2-994B-8792-E69460459845}" sibTransId="{B48CD4B3-7C10-DF46-A6F1-5AC8CDB2F163}"/>
    <dgm:cxn modelId="{307C7D2F-E272-0C49-A21F-44D79E355E43}" type="presOf" srcId="{FADC41E4-68DC-4747-8576-12AEA4949114}" destId="{D732ABFF-6916-4C4F-AAAD-6C3BD68D5945}" srcOrd="0" destOrd="0" presId="urn:microsoft.com/office/officeart/2005/8/layout/hierarchy4"/>
    <dgm:cxn modelId="{EE3FB162-E081-744A-AD20-85A3833709F9}" srcId="{94FF8D1E-04A3-FE4A-A260-63E9CFAB0E09}" destId="{BC004994-3879-9E49-B650-6ADA0F849ADD}" srcOrd="0" destOrd="0" parTransId="{0D8B717F-2EEC-C449-ADCC-B0DB881DCED0}" sibTransId="{9AA6F725-5B39-F647-AD79-95319B987DBB}"/>
    <dgm:cxn modelId="{50E5B7E0-A883-6749-9508-DDB4E69BB0BA}" type="presOf" srcId="{D358A7B8-9D96-DF4A-918C-EDE603477E1C}" destId="{51779D38-6236-704B-8B3C-F1E09E35FCAC}" srcOrd="0" destOrd="0" presId="urn:microsoft.com/office/officeart/2005/8/layout/hierarchy4"/>
    <dgm:cxn modelId="{515DE52D-F2A4-0446-A177-392E45433671}" type="presOf" srcId="{4C32A8CF-F877-884C-BECC-6A1C46EA76FE}" destId="{1B42718D-C3B3-1043-88EC-1F5F28232C7F}" srcOrd="0" destOrd="0" presId="urn:microsoft.com/office/officeart/2005/8/layout/hierarchy4"/>
    <dgm:cxn modelId="{C10BCD1C-1B17-6840-89D5-8D5ED741463C}" type="presOf" srcId="{288F8485-C54F-8745-913A-E593CB512966}" destId="{FC782281-482A-024E-A92B-3E5BE50C6BF7}" srcOrd="0" destOrd="0" presId="urn:microsoft.com/office/officeart/2005/8/layout/hierarchy4"/>
    <dgm:cxn modelId="{BD575E05-2837-3C44-AB48-D1D1393968B4}" type="presOf" srcId="{5F3E9EFD-6D36-3E46-96B1-B94BE5A3ADE8}" destId="{295FFC0E-CA7A-4745-9C60-61B07AAE5341}" srcOrd="0" destOrd="0" presId="urn:microsoft.com/office/officeart/2005/8/layout/hierarchy4"/>
    <dgm:cxn modelId="{16A87737-F67B-1541-8441-80289EF4723A}" type="presOf" srcId="{6135DEF5-9FB7-FE45-8BE3-87C5AEE23C7F}" destId="{4CA67E27-20AD-E747-94A4-E9A026730F00}" srcOrd="0" destOrd="0" presId="urn:microsoft.com/office/officeart/2005/8/layout/hierarchy4"/>
    <dgm:cxn modelId="{248BDE72-5251-6B43-AD3D-AA6681768CAE}" srcId="{BC004994-3879-9E49-B650-6ADA0F849ADD}" destId="{DA002BA8-53F1-0049-8925-B8CACE886B6C}" srcOrd="1" destOrd="0" parTransId="{3AAB7AFE-B334-DE4B-B6F6-FEF8DA6BA32B}" sibTransId="{EC05ACEE-A497-DC42-A140-BFD4ED02E620}"/>
    <dgm:cxn modelId="{0C8FD878-7A63-5C43-B486-7CD9CEEBC4DF}" srcId="{BFBCDC99-24E0-B24D-856E-8C48EEF3E7FB}" destId="{AEB33ECA-DDF2-6849-B308-4F8550366269}" srcOrd="1" destOrd="0" parTransId="{15A27D07-AE35-6240-9888-BDAC788B37AE}" sibTransId="{595DE244-0526-4F47-AA5F-9BC69BB699D6}"/>
    <dgm:cxn modelId="{D560A33D-5617-924A-9F2F-7889FCF8E326}" type="presOf" srcId="{F5E1A047-FDED-8D47-B9C8-F7F5F3B5DD69}" destId="{4D7BC250-09BA-EE46-BFDE-73F85E711879}" srcOrd="0" destOrd="0" presId="urn:microsoft.com/office/officeart/2005/8/layout/hierarchy4"/>
    <dgm:cxn modelId="{6BF7A4C8-DA4D-1744-BE85-BBD4664F9E3B}" type="presOf" srcId="{6C348B82-B2EA-7942-9FD0-E380981B2B82}" destId="{13FE4CD8-5C8C-1640-BB86-6E19BE1AAA17}" srcOrd="0" destOrd="0" presId="urn:microsoft.com/office/officeart/2005/8/layout/hierarchy4"/>
    <dgm:cxn modelId="{3EDB27E0-4875-6941-90A6-A69247AA6202}" type="presOf" srcId="{DA9020EC-1A6F-B446-9B63-3454E63004CA}" destId="{93106752-FE3A-B64A-A951-FAFBF7E16ED7}" srcOrd="0" destOrd="0" presId="urn:microsoft.com/office/officeart/2005/8/layout/hierarchy4"/>
    <dgm:cxn modelId="{152E695D-EB3E-7749-BEAD-E4B57DF00C65}" srcId="{BC004994-3879-9E49-B650-6ADA0F849ADD}" destId="{4C32A8CF-F877-884C-BECC-6A1C46EA76FE}" srcOrd="2" destOrd="0" parTransId="{29458A72-4AC9-C140-A80A-B5C0F4C33CEE}" sibTransId="{810FB3B5-EF9D-A04E-ABB7-1D2282E946E9}"/>
    <dgm:cxn modelId="{B3919474-4432-3D4B-A327-93BD22D3F5DE}" srcId="{83D4EBF7-7335-D245-909F-5B83FFBEB560}" destId="{FADC41E4-68DC-4747-8576-12AEA4949114}" srcOrd="0" destOrd="0" parTransId="{B0D49CA4-3B80-E74E-B824-9F347EF5C8E2}" sibTransId="{6DF7BC80-252D-3141-8B05-B47A22DAC0D6}"/>
    <dgm:cxn modelId="{CBA42B8D-B278-934A-8E8C-67D6EA928590}" srcId="{BC004994-3879-9E49-B650-6ADA0F849ADD}" destId="{BFBCDC99-24E0-B24D-856E-8C48EEF3E7FB}" srcOrd="4" destOrd="0" parTransId="{EAE8FDFD-1C3E-754F-849A-A181D3E628AA}" sibTransId="{A20283A5-E586-2246-9D31-E63147244B3D}"/>
    <dgm:cxn modelId="{952F94A1-59FC-A94A-AE4F-BB4A94022619}" srcId="{8187EC6B-EC8E-5E40-B211-80096F4120F4}" destId="{6C348B82-B2EA-7942-9FD0-E380981B2B82}" srcOrd="0" destOrd="0" parTransId="{B14245E7-6803-E444-83B1-09A156BD3480}" sibTransId="{1AEB8F94-AD36-044C-AC4A-CE58BEF54C7F}"/>
    <dgm:cxn modelId="{DDE43A27-91D4-564C-A703-B8B0A98E2B36}" srcId="{6135DEF5-9FB7-FE45-8BE3-87C5AEE23C7F}" destId="{A46C7106-5453-674B-B3C4-D7CEF0B771AF}" srcOrd="0" destOrd="0" parTransId="{BE839A08-18C0-D440-A8D7-57D6B7603D75}" sibTransId="{CB244EDF-D994-DB42-9319-29F1F62D438B}"/>
    <dgm:cxn modelId="{1F860DC6-45B4-3D49-BA9F-5E056EB30CCD}" type="presOf" srcId="{7EC38839-4FFC-374B-A551-95A41ED5B138}" destId="{8D92C809-40CF-ED45-A3B7-A7FE2D9E0AB8}" srcOrd="0" destOrd="0" presId="urn:microsoft.com/office/officeart/2005/8/layout/hierarchy4"/>
    <dgm:cxn modelId="{36995BED-5F11-C84C-9FF9-DC5D7646F3E7}" type="presOf" srcId="{E552FC01-9F8C-794A-81D9-53BFA1F9D53E}" destId="{491F5A73-8790-3D4A-ACAE-84B021390F0B}" srcOrd="0" destOrd="0" presId="urn:microsoft.com/office/officeart/2005/8/layout/hierarchy4"/>
    <dgm:cxn modelId="{CF894445-7C9A-6A49-8E9B-3BFD0CBA223B}" type="presOf" srcId="{83D4EBF7-7335-D245-909F-5B83FFBEB560}" destId="{B73CF935-4992-D74B-A67D-43810FB5C2BC}" srcOrd="0" destOrd="0" presId="urn:microsoft.com/office/officeart/2005/8/layout/hierarchy4"/>
    <dgm:cxn modelId="{77C1AF7F-A0DB-094E-A1FB-8F924088D6CF}" type="presParOf" srcId="{FF309F9F-02C1-B04C-8E2E-8CBB3615C555}" destId="{D8E54A7B-E247-924F-9E9F-71C7B4454894}" srcOrd="0" destOrd="0" presId="urn:microsoft.com/office/officeart/2005/8/layout/hierarchy4"/>
    <dgm:cxn modelId="{2929CCCE-D533-F442-96EE-BBFC05F353FB}" type="presParOf" srcId="{D8E54A7B-E247-924F-9E9F-71C7B4454894}" destId="{79A5CC2A-A9A5-6E41-B106-CABEF00AC5CA}" srcOrd="0" destOrd="0" presId="urn:microsoft.com/office/officeart/2005/8/layout/hierarchy4"/>
    <dgm:cxn modelId="{D69B85EF-065F-5A46-BA8D-180E234A194B}" type="presParOf" srcId="{D8E54A7B-E247-924F-9E9F-71C7B4454894}" destId="{931449D2-D119-A14D-9971-51F0E8B5BA2D}" srcOrd="1" destOrd="0" presId="urn:microsoft.com/office/officeart/2005/8/layout/hierarchy4"/>
    <dgm:cxn modelId="{AE0570B8-1BC1-E344-9A27-FBDC5C0E0630}" type="presParOf" srcId="{D8E54A7B-E247-924F-9E9F-71C7B4454894}" destId="{39E2EAC0-C34D-B94C-90B5-7F87FFB07734}" srcOrd="2" destOrd="0" presId="urn:microsoft.com/office/officeart/2005/8/layout/hierarchy4"/>
    <dgm:cxn modelId="{8A895B19-D06A-EC49-9E56-344A82D37032}" type="presParOf" srcId="{39E2EAC0-C34D-B94C-90B5-7F87FFB07734}" destId="{E221BD8A-E2D9-9B44-930B-2921C13B8494}" srcOrd="0" destOrd="0" presId="urn:microsoft.com/office/officeart/2005/8/layout/hierarchy4"/>
    <dgm:cxn modelId="{057C9731-0292-9346-87B9-7D229CDD2D13}" type="presParOf" srcId="{E221BD8A-E2D9-9B44-930B-2921C13B8494}" destId="{A52027C3-6946-3C44-917A-0D826D2C261C}" srcOrd="0" destOrd="0" presId="urn:microsoft.com/office/officeart/2005/8/layout/hierarchy4"/>
    <dgm:cxn modelId="{023A9C68-25A8-A645-8902-C6F369A08F4D}" type="presParOf" srcId="{E221BD8A-E2D9-9B44-930B-2921C13B8494}" destId="{44FE5282-86BF-AB4F-9570-C991293C875B}" srcOrd="1" destOrd="0" presId="urn:microsoft.com/office/officeart/2005/8/layout/hierarchy4"/>
    <dgm:cxn modelId="{D3C53137-4E98-8F40-B70A-8A276836A975}" type="presParOf" srcId="{E221BD8A-E2D9-9B44-930B-2921C13B8494}" destId="{A6CC077C-73E2-C248-AB75-A20BF8C262B5}" srcOrd="2" destOrd="0" presId="urn:microsoft.com/office/officeart/2005/8/layout/hierarchy4"/>
    <dgm:cxn modelId="{45ECCEE9-1187-1040-92A2-23FAA5F9F3CE}" type="presParOf" srcId="{A6CC077C-73E2-C248-AB75-A20BF8C262B5}" destId="{285832DF-A8FA-D54F-BADB-21B957323627}" srcOrd="0" destOrd="0" presId="urn:microsoft.com/office/officeart/2005/8/layout/hierarchy4"/>
    <dgm:cxn modelId="{60F48576-037C-4146-B72C-E98E1C806E1D}" type="presParOf" srcId="{285832DF-A8FA-D54F-BADB-21B957323627}" destId="{486747BA-EA0D-DB42-8097-DB7C63B63BCC}" srcOrd="0" destOrd="0" presId="urn:microsoft.com/office/officeart/2005/8/layout/hierarchy4"/>
    <dgm:cxn modelId="{050CBEBC-9720-0C48-B9C3-2921446508FC}" type="presParOf" srcId="{285832DF-A8FA-D54F-BADB-21B957323627}" destId="{37EAB625-E205-2941-9E32-B2A585C913C8}" srcOrd="1" destOrd="0" presId="urn:microsoft.com/office/officeart/2005/8/layout/hierarchy4"/>
    <dgm:cxn modelId="{353262C0-6E50-9945-B32C-48ED29FD6E1D}" type="presParOf" srcId="{285832DF-A8FA-D54F-BADB-21B957323627}" destId="{88071CDB-4106-AB4B-8F6E-36047447AA43}" srcOrd="2" destOrd="0" presId="urn:microsoft.com/office/officeart/2005/8/layout/hierarchy4"/>
    <dgm:cxn modelId="{9E3ACFB1-7B6B-094B-8230-3910D059F0A0}" type="presParOf" srcId="{88071CDB-4106-AB4B-8F6E-36047447AA43}" destId="{FB5983D4-5B4E-BD43-8225-0E56BE1C8360}" srcOrd="0" destOrd="0" presId="urn:microsoft.com/office/officeart/2005/8/layout/hierarchy4"/>
    <dgm:cxn modelId="{9493BDC7-269B-0C4F-B596-0AE23B73D750}" type="presParOf" srcId="{FB5983D4-5B4E-BD43-8225-0E56BE1C8360}" destId="{FC782281-482A-024E-A92B-3E5BE50C6BF7}" srcOrd="0" destOrd="0" presId="urn:microsoft.com/office/officeart/2005/8/layout/hierarchy4"/>
    <dgm:cxn modelId="{CB705770-04E7-E143-822B-08259182228F}" type="presParOf" srcId="{FB5983D4-5B4E-BD43-8225-0E56BE1C8360}" destId="{65A94366-D32D-594E-B7A6-5D928738DC44}" srcOrd="1" destOrd="0" presId="urn:microsoft.com/office/officeart/2005/8/layout/hierarchy4"/>
    <dgm:cxn modelId="{EC4F4EAE-AF08-A640-97C3-3FDF7E932C83}" type="presParOf" srcId="{FB5983D4-5B4E-BD43-8225-0E56BE1C8360}" destId="{0B717F18-7171-DE45-AB8D-C9E60E827A6B}" srcOrd="2" destOrd="0" presId="urn:microsoft.com/office/officeart/2005/8/layout/hierarchy4"/>
    <dgm:cxn modelId="{157D8FE9-197E-E940-8959-5C15F1E9AB6F}" type="presParOf" srcId="{0B717F18-7171-DE45-AB8D-C9E60E827A6B}" destId="{B65DDEBB-E558-BD46-8BA9-ED343FB9AF2F}" srcOrd="0" destOrd="0" presId="urn:microsoft.com/office/officeart/2005/8/layout/hierarchy4"/>
    <dgm:cxn modelId="{28674DD4-4175-624E-8E40-E10DBC0823B9}" type="presParOf" srcId="{B65DDEBB-E558-BD46-8BA9-ED343FB9AF2F}" destId="{37536DE4-AB36-794A-8A6C-B963A012AF0F}" srcOrd="0" destOrd="0" presId="urn:microsoft.com/office/officeart/2005/8/layout/hierarchy4"/>
    <dgm:cxn modelId="{942C4945-6A0E-7849-B47A-ABE29383DFC6}" type="presParOf" srcId="{B65DDEBB-E558-BD46-8BA9-ED343FB9AF2F}" destId="{8C11ABB8-72F7-A347-BDA9-D38C7E52BCDB}" srcOrd="1" destOrd="0" presId="urn:microsoft.com/office/officeart/2005/8/layout/hierarchy4"/>
    <dgm:cxn modelId="{6F17087B-5C3F-A34E-A6D4-3F23ED745BA8}" type="presParOf" srcId="{B65DDEBB-E558-BD46-8BA9-ED343FB9AF2F}" destId="{B4A008B9-3AD7-E34E-B8F4-63BC7E764942}" srcOrd="2" destOrd="0" presId="urn:microsoft.com/office/officeart/2005/8/layout/hierarchy4"/>
    <dgm:cxn modelId="{09C9AFA2-7051-2743-9EFF-D82FE7DC5D51}" type="presParOf" srcId="{B4A008B9-3AD7-E34E-B8F4-63BC7E764942}" destId="{10CF9B98-2402-4049-B9E3-47D07660ED1D}" srcOrd="0" destOrd="0" presId="urn:microsoft.com/office/officeart/2005/8/layout/hierarchy4"/>
    <dgm:cxn modelId="{6F74E9F5-4B2D-FA44-8B37-F6E0A4C0E9DF}" type="presParOf" srcId="{10CF9B98-2402-4049-B9E3-47D07660ED1D}" destId="{13FE4CD8-5C8C-1640-BB86-6E19BE1AAA17}" srcOrd="0" destOrd="0" presId="urn:microsoft.com/office/officeart/2005/8/layout/hierarchy4"/>
    <dgm:cxn modelId="{08084216-74EB-FA41-BBCC-03DEAAD14883}" type="presParOf" srcId="{10CF9B98-2402-4049-B9E3-47D07660ED1D}" destId="{F9EEF6A3-EA98-3340-AEF4-632699435DE2}" srcOrd="1" destOrd="0" presId="urn:microsoft.com/office/officeart/2005/8/layout/hierarchy4"/>
    <dgm:cxn modelId="{19F577AC-E527-D244-B0FE-9D266F0A88A0}" type="presParOf" srcId="{B4A008B9-3AD7-E34E-B8F4-63BC7E764942}" destId="{343337A1-002B-A94F-96A3-46AADD57277C}" srcOrd="1" destOrd="0" presId="urn:microsoft.com/office/officeart/2005/8/layout/hierarchy4"/>
    <dgm:cxn modelId="{0BE73DA3-BE68-8643-89BF-4DE3ACE95E1C}" type="presParOf" srcId="{B4A008B9-3AD7-E34E-B8F4-63BC7E764942}" destId="{670F3FD3-26E3-FD49-8548-4EB064A2A6E0}" srcOrd="2" destOrd="0" presId="urn:microsoft.com/office/officeart/2005/8/layout/hierarchy4"/>
    <dgm:cxn modelId="{7F99AE18-0F62-3348-AD14-8B90C6D8F126}" type="presParOf" srcId="{670F3FD3-26E3-FD49-8548-4EB064A2A6E0}" destId="{CEF802B4-AF58-1840-9FA8-216C964C3EC0}" srcOrd="0" destOrd="0" presId="urn:microsoft.com/office/officeart/2005/8/layout/hierarchy4"/>
    <dgm:cxn modelId="{B7A9A0C3-6BFE-5D4D-998E-B9DA476112F8}" type="presParOf" srcId="{670F3FD3-26E3-FD49-8548-4EB064A2A6E0}" destId="{BC5B19DD-A70B-E745-9F21-F9F32C5257BB}" srcOrd="1" destOrd="0" presId="urn:microsoft.com/office/officeart/2005/8/layout/hierarchy4"/>
    <dgm:cxn modelId="{4F2AA712-5A0D-0049-A3FC-7EF0C3983C27}" type="presParOf" srcId="{A6CC077C-73E2-C248-AB75-A20BF8C262B5}" destId="{FD72D074-4EBA-E644-978B-1B3238E6DFBF}" srcOrd="1" destOrd="0" presId="urn:microsoft.com/office/officeart/2005/8/layout/hierarchy4"/>
    <dgm:cxn modelId="{27B38BF7-153F-9248-BE71-1A0815380676}" type="presParOf" srcId="{A6CC077C-73E2-C248-AB75-A20BF8C262B5}" destId="{C2A7109A-CB0B-324A-9475-EFC5CF5A2788}" srcOrd="2" destOrd="0" presId="urn:microsoft.com/office/officeart/2005/8/layout/hierarchy4"/>
    <dgm:cxn modelId="{17DAA74C-A0D0-564E-B899-0C9F40CFA3E4}" type="presParOf" srcId="{C2A7109A-CB0B-324A-9475-EFC5CF5A2788}" destId="{3127C86D-240F-1449-8B7A-18A33A4359F6}" srcOrd="0" destOrd="0" presId="urn:microsoft.com/office/officeart/2005/8/layout/hierarchy4"/>
    <dgm:cxn modelId="{EEB2D3C4-4539-B14D-BA50-91DA6F1F207F}" type="presParOf" srcId="{C2A7109A-CB0B-324A-9475-EFC5CF5A2788}" destId="{30430CCA-A784-D146-870D-E5E8342C9C32}" srcOrd="1" destOrd="0" presId="urn:microsoft.com/office/officeart/2005/8/layout/hierarchy4"/>
    <dgm:cxn modelId="{C6D20F6B-7889-3647-B996-16642F0C72D7}" type="presParOf" srcId="{C2A7109A-CB0B-324A-9475-EFC5CF5A2788}" destId="{2E4234C1-7857-A640-BA0A-892A4B088C4D}" srcOrd="2" destOrd="0" presId="urn:microsoft.com/office/officeart/2005/8/layout/hierarchy4"/>
    <dgm:cxn modelId="{00AD553A-B34A-DA42-86BB-426262152319}" type="presParOf" srcId="{2E4234C1-7857-A640-BA0A-892A4B088C4D}" destId="{51BD30D3-AD66-504E-A94B-C2B61103907F}" srcOrd="0" destOrd="0" presId="urn:microsoft.com/office/officeart/2005/8/layout/hierarchy4"/>
    <dgm:cxn modelId="{69445B26-3FBA-8742-899E-EAA8BE689132}" type="presParOf" srcId="{51BD30D3-AD66-504E-A94B-C2B61103907F}" destId="{786E50A6-E95B-0946-8996-38B21464F8CF}" srcOrd="0" destOrd="0" presId="urn:microsoft.com/office/officeart/2005/8/layout/hierarchy4"/>
    <dgm:cxn modelId="{8252E836-74E7-C348-8953-8B6588CDF1C1}" type="presParOf" srcId="{51BD30D3-AD66-504E-A94B-C2B61103907F}" destId="{EF1D9E8A-F3FC-7E40-A792-724E71756710}" srcOrd="1" destOrd="0" presId="urn:microsoft.com/office/officeart/2005/8/layout/hierarchy4"/>
    <dgm:cxn modelId="{59E0471F-6BD4-824C-8D57-DDE60CD23D2E}" type="presParOf" srcId="{51BD30D3-AD66-504E-A94B-C2B61103907F}" destId="{80095447-EE47-0E46-BC94-2933E7A3FB3A}" srcOrd="2" destOrd="0" presId="urn:microsoft.com/office/officeart/2005/8/layout/hierarchy4"/>
    <dgm:cxn modelId="{B8E64695-7C41-5F4E-91A1-B37DFC44F584}" type="presParOf" srcId="{80095447-EE47-0E46-BC94-2933E7A3FB3A}" destId="{80DABC97-5BC4-2540-BA97-DE00F343C8A5}" srcOrd="0" destOrd="0" presId="urn:microsoft.com/office/officeart/2005/8/layout/hierarchy4"/>
    <dgm:cxn modelId="{0792EDE6-954C-7E4F-8AD3-740B8710C069}" type="presParOf" srcId="{80DABC97-5BC4-2540-BA97-DE00F343C8A5}" destId="{295FFC0E-CA7A-4745-9C60-61B07AAE5341}" srcOrd="0" destOrd="0" presId="urn:microsoft.com/office/officeart/2005/8/layout/hierarchy4"/>
    <dgm:cxn modelId="{71234873-6477-CE42-84F7-EE8B7429FF0B}" type="presParOf" srcId="{80DABC97-5BC4-2540-BA97-DE00F343C8A5}" destId="{5AFEB44B-1307-AE4C-AAE0-8D6A811A2E2D}" srcOrd="1" destOrd="0" presId="urn:microsoft.com/office/officeart/2005/8/layout/hierarchy4"/>
    <dgm:cxn modelId="{19D72A48-6E09-2549-9B89-85E752FC4D47}" type="presParOf" srcId="{2E4234C1-7857-A640-BA0A-892A4B088C4D}" destId="{5AE5C3E4-1EC1-D345-AEED-9402722EC224}" srcOrd="1" destOrd="0" presId="urn:microsoft.com/office/officeart/2005/8/layout/hierarchy4"/>
    <dgm:cxn modelId="{729985EE-7670-A44B-BDAE-848B8647FCFF}" type="presParOf" srcId="{2E4234C1-7857-A640-BA0A-892A4B088C4D}" destId="{0E9F5C91-5A86-8E47-AF41-079917E2D80B}" srcOrd="2" destOrd="0" presId="urn:microsoft.com/office/officeart/2005/8/layout/hierarchy4"/>
    <dgm:cxn modelId="{370F5211-9C99-1244-B378-3F138DCE2E92}" type="presParOf" srcId="{0E9F5C91-5A86-8E47-AF41-079917E2D80B}" destId="{B73CF935-4992-D74B-A67D-43810FB5C2BC}" srcOrd="0" destOrd="0" presId="urn:microsoft.com/office/officeart/2005/8/layout/hierarchy4"/>
    <dgm:cxn modelId="{9766BB2C-2539-0F4A-B93D-A4C4FE234F1A}" type="presParOf" srcId="{0E9F5C91-5A86-8E47-AF41-079917E2D80B}" destId="{438A0E41-951D-244D-8EBE-BFA83E858EEF}" srcOrd="1" destOrd="0" presId="urn:microsoft.com/office/officeart/2005/8/layout/hierarchy4"/>
    <dgm:cxn modelId="{24F9E6F2-4AC1-DF4E-A367-58DA6E8CBCC4}" type="presParOf" srcId="{0E9F5C91-5A86-8E47-AF41-079917E2D80B}" destId="{CFDE9214-E044-F44D-848B-CCAF7C827E4E}" srcOrd="2" destOrd="0" presId="urn:microsoft.com/office/officeart/2005/8/layout/hierarchy4"/>
    <dgm:cxn modelId="{0E37B0C9-A17D-8145-8B83-3618DE582219}" type="presParOf" srcId="{CFDE9214-E044-F44D-848B-CCAF7C827E4E}" destId="{B2F88C0F-C22F-2546-9E6C-93B5FE56A032}" srcOrd="0" destOrd="0" presId="urn:microsoft.com/office/officeart/2005/8/layout/hierarchy4"/>
    <dgm:cxn modelId="{3719788F-A535-AD42-8117-143FAFEA28DC}" type="presParOf" srcId="{B2F88C0F-C22F-2546-9E6C-93B5FE56A032}" destId="{D732ABFF-6916-4C4F-AAAD-6C3BD68D5945}" srcOrd="0" destOrd="0" presId="urn:microsoft.com/office/officeart/2005/8/layout/hierarchy4"/>
    <dgm:cxn modelId="{DC06FD4F-3315-CC42-870B-49981B7A84BB}" type="presParOf" srcId="{B2F88C0F-C22F-2546-9E6C-93B5FE56A032}" destId="{AE278E48-E3F7-D94E-9200-5B9F31C5692D}" srcOrd="1" destOrd="0" presId="urn:microsoft.com/office/officeart/2005/8/layout/hierarchy4"/>
    <dgm:cxn modelId="{7E1C21A9-731D-F441-BAD8-131FB7622CC9}" type="presParOf" srcId="{A6CC077C-73E2-C248-AB75-A20BF8C262B5}" destId="{10EB5549-8BFE-C24B-A857-D886C91C384E}" srcOrd="3" destOrd="0" presId="urn:microsoft.com/office/officeart/2005/8/layout/hierarchy4"/>
    <dgm:cxn modelId="{6478B39C-D2B1-FD47-AB1D-DED564CCA446}" type="presParOf" srcId="{A6CC077C-73E2-C248-AB75-A20BF8C262B5}" destId="{869086D4-A381-DC4D-9E97-824B0410CD3B}" srcOrd="4" destOrd="0" presId="urn:microsoft.com/office/officeart/2005/8/layout/hierarchy4"/>
    <dgm:cxn modelId="{9FE14590-A5D3-7F45-93CA-66BB95327423}" type="presParOf" srcId="{869086D4-A381-DC4D-9E97-824B0410CD3B}" destId="{1B42718D-C3B3-1043-88EC-1F5F28232C7F}" srcOrd="0" destOrd="0" presId="urn:microsoft.com/office/officeart/2005/8/layout/hierarchy4"/>
    <dgm:cxn modelId="{4055E17C-BBF2-2142-BDFD-1A390391816C}" type="presParOf" srcId="{869086D4-A381-DC4D-9E97-824B0410CD3B}" destId="{B81BC64C-84DB-9541-9BCB-56F87BC32AEC}" srcOrd="1" destOrd="0" presId="urn:microsoft.com/office/officeart/2005/8/layout/hierarchy4"/>
    <dgm:cxn modelId="{B2B1768E-72F3-1F41-A146-AE95B7089A17}" type="presParOf" srcId="{869086D4-A381-DC4D-9E97-824B0410CD3B}" destId="{6BFF3121-C109-C740-BCC3-D725F581DCC6}" srcOrd="2" destOrd="0" presId="urn:microsoft.com/office/officeart/2005/8/layout/hierarchy4"/>
    <dgm:cxn modelId="{6EBF2E25-06E4-B64C-BDE9-1D96EECEB7B6}" type="presParOf" srcId="{6BFF3121-C109-C740-BCC3-D725F581DCC6}" destId="{5F699F38-0B40-214E-98A2-1B05AD96A291}" srcOrd="0" destOrd="0" presId="urn:microsoft.com/office/officeart/2005/8/layout/hierarchy4"/>
    <dgm:cxn modelId="{973825CE-053D-C448-A79C-63BB645DF22D}" type="presParOf" srcId="{5F699F38-0B40-214E-98A2-1B05AD96A291}" destId="{93106752-FE3A-B64A-A951-FAFBF7E16ED7}" srcOrd="0" destOrd="0" presId="urn:microsoft.com/office/officeart/2005/8/layout/hierarchy4"/>
    <dgm:cxn modelId="{57775458-15FC-5645-A39A-90E81A88ABCA}" type="presParOf" srcId="{5F699F38-0B40-214E-98A2-1B05AD96A291}" destId="{6E32E8DB-0710-AC4F-BD19-A5DAD1061DB6}" srcOrd="1" destOrd="0" presId="urn:microsoft.com/office/officeart/2005/8/layout/hierarchy4"/>
    <dgm:cxn modelId="{661CFEEB-AA35-1D43-BF2F-CF9D09FCC6ED}" type="presParOf" srcId="{6BFF3121-C109-C740-BCC3-D725F581DCC6}" destId="{103F5643-409B-6F48-9E8B-7A2665127FF1}" srcOrd="1" destOrd="0" presId="urn:microsoft.com/office/officeart/2005/8/layout/hierarchy4"/>
    <dgm:cxn modelId="{D36199F6-A6E6-4C45-9917-CB9AD76D6173}" type="presParOf" srcId="{6BFF3121-C109-C740-BCC3-D725F581DCC6}" destId="{CA32442E-05AB-4A47-B220-3EB615523FF2}" srcOrd="2" destOrd="0" presId="urn:microsoft.com/office/officeart/2005/8/layout/hierarchy4"/>
    <dgm:cxn modelId="{0B2BCAB2-33B7-934C-B5DF-ED10D6E3FB22}" type="presParOf" srcId="{CA32442E-05AB-4A47-B220-3EB615523FF2}" destId="{51779D38-6236-704B-8B3C-F1E09E35FCAC}" srcOrd="0" destOrd="0" presId="urn:microsoft.com/office/officeart/2005/8/layout/hierarchy4"/>
    <dgm:cxn modelId="{BDA9AE92-8D65-C24A-B04F-B14586570D65}" type="presParOf" srcId="{CA32442E-05AB-4A47-B220-3EB615523FF2}" destId="{3A9205D3-130A-C143-99D7-FACE74BAA209}" srcOrd="1" destOrd="0" presId="urn:microsoft.com/office/officeart/2005/8/layout/hierarchy4"/>
    <dgm:cxn modelId="{460BFD67-631E-0A4D-ACB5-845D89B52346}" type="presParOf" srcId="{6BFF3121-C109-C740-BCC3-D725F581DCC6}" destId="{D56ED43A-1DF4-A54B-9ADB-7DCF3AC0735F}" srcOrd="3" destOrd="0" presId="urn:microsoft.com/office/officeart/2005/8/layout/hierarchy4"/>
    <dgm:cxn modelId="{40D9CAA9-3CBF-134D-AA7B-9CF1652C635F}" type="presParOf" srcId="{6BFF3121-C109-C740-BCC3-D725F581DCC6}" destId="{5DB8D4CE-2601-D549-B94A-4FEEDB4E3650}" srcOrd="4" destOrd="0" presId="urn:microsoft.com/office/officeart/2005/8/layout/hierarchy4"/>
    <dgm:cxn modelId="{E715E7D3-7AE6-0F4B-B4AF-5ED602754332}" type="presParOf" srcId="{5DB8D4CE-2601-D549-B94A-4FEEDB4E3650}" destId="{3724C218-9293-964C-8821-C13708609A63}" srcOrd="0" destOrd="0" presId="urn:microsoft.com/office/officeart/2005/8/layout/hierarchy4"/>
    <dgm:cxn modelId="{3E70BCBE-D8F1-8143-81A1-6934AFCF11F9}" type="presParOf" srcId="{5DB8D4CE-2601-D549-B94A-4FEEDB4E3650}" destId="{DC8A7710-8B96-9742-8D38-B425DAC5F4AB}" srcOrd="1" destOrd="0" presId="urn:microsoft.com/office/officeart/2005/8/layout/hierarchy4"/>
    <dgm:cxn modelId="{2C316C25-195A-2046-BAF2-324911940328}" type="presParOf" srcId="{5DB8D4CE-2601-D549-B94A-4FEEDB4E3650}" destId="{864CBBD3-FF4C-2540-B0B7-251065B355A7}" srcOrd="2" destOrd="0" presId="urn:microsoft.com/office/officeart/2005/8/layout/hierarchy4"/>
    <dgm:cxn modelId="{B6796871-CF50-8443-9424-A18D5CF6EE94}" type="presParOf" srcId="{864CBBD3-FF4C-2540-B0B7-251065B355A7}" destId="{57BADFA5-F0C3-A041-B3B9-C8E074DDA1E5}" srcOrd="0" destOrd="0" presId="urn:microsoft.com/office/officeart/2005/8/layout/hierarchy4"/>
    <dgm:cxn modelId="{C6E50C36-364A-7848-A90C-2A9788F187B6}" type="presParOf" srcId="{57BADFA5-F0C3-A041-B3B9-C8E074DDA1E5}" destId="{4D7BC250-09BA-EE46-BFDE-73F85E711879}" srcOrd="0" destOrd="0" presId="urn:microsoft.com/office/officeart/2005/8/layout/hierarchy4"/>
    <dgm:cxn modelId="{22421FA8-DA9A-CB4D-9911-058D842BDF18}" type="presParOf" srcId="{57BADFA5-F0C3-A041-B3B9-C8E074DDA1E5}" destId="{83CD6D3F-98A1-F240-98DC-E5C7A00931F4}" srcOrd="1" destOrd="0" presId="urn:microsoft.com/office/officeart/2005/8/layout/hierarchy4"/>
    <dgm:cxn modelId="{06CD5F73-79F2-B44C-969A-67D6175E6DB3}" type="presParOf" srcId="{6BFF3121-C109-C740-BCC3-D725F581DCC6}" destId="{B77BEEC8-8FAB-A345-AE46-D203F7F5428F}" srcOrd="5" destOrd="0" presId="urn:microsoft.com/office/officeart/2005/8/layout/hierarchy4"/>
    <dgm:cxn modelId="{0FB405BA-011E-6A4C-A8A1-C5E224FD6AAF}" type="presParOf" srcId="{6BFF3121-C109-C740-BCC3-D725F581DCC6}" destId="{CB0582A7-DC24-E044-A3A3-1FF2D6D53419}" srcOrd="6" destOrd="0" presId="urn:microsoft.com/office/officeart/2005/8/layout/hierarchy4"/>
    <dgm:cxn modelId="{B3199F8A-8556-7046-84D4-7170643EB0F6}" type="presParOf" srcId="{CB0582A7-DC24-E044-A3A3-1FF2D6D53419}" destId="{4CA67E27-20AD-E747-94A4-E9A026730F00}" srcOrd="0" destOrd="0" presId="urn:microsoft.com/office/officeart/2005/8/layout/hierarchy4"/>
    <dgm:cxn modelId="{FB26AD5E-52F9-DA46-A524-F4B406F718F2}" type="presParOf" srcId="{CB0582A7-DC24-E044-A3A3-1FF2D6D53419}" destId="{882678FF-453B-ED40-AEBA-4F15399E414C}" srcOrd="1" destOrd="0" presId="urn:microsoft.com/office/officeart/2005/8/layout/hierarchy4"/>
    <dgm:cxn modelId="{5598097A-4D11-884B-B001-DC2B81C503FC}" type="presParOf" srcId="{CB0582A7-DC24-E044-A3A3-1FF2D6D53419}" destId="{DEDB88C2-D280-644D-91E4-74F289D830AD}" srcOrd="2" destOrd="0" presId="urn:microsoft.com/office/officeart/2005/8/layout/hierarchy4"/>
    <dgm:cxn modelId="{392EA407-6849-474D-A980-375D706486CB}" type="presParOf" srcId="{DEDB88C2-D280-644D-91E4-74F289D830AD}" destId="{CB73274A-8DE6-B34F-9320-FFB42CDDCC50}" srcOrd="0" destOrd="0" presId="urn:microsoft.com/office/officeart/2005/8/layout/hierarchy4"/>
    <dgm:cxn modelId="{080CCFAA-5E85-C243-8651-8BB3A0A63AA7}" type="presParOf" srcId="{CB73274A-8DE6-B34F-9320-FFB42CDDCC50}" destId="{C02C3D06-352E-B04B-9C91-074918B3F300}" srcOrd="0" destOrd="0" presId="urn:microsoft.com/office/officeart/2005/8/layout/hierarchy4"/>
    <dgm:cxn modelId="{537BE39D-25C8-B64C-84CD-6D6F43D9D3E6}" type="presParOf" srcId="{CB73274A-8DE6-B34F-9320-FFB42CDDCC50}" destId="{0BD9012D-C47D-9943-9048-621AB8FDEF5D}" srcOrd="1" destOrd="0" presId="urn:microsoft.com/office/officeart/2005/8/layout/hierarchy4"/>
    <dgm:cxn modelId="{58C676B3-E4A3-3D46-9711-B1F668F9B053}" type="presParOf" srcId="{A6CC077C-73E2-C248-AB75-A20BF8C262B5}" destId="{B74D42DD-28B5-124B-897D-A7EF4209AAC1}" srcOrd="5" destOrd="0" presId="urn:microsoft.com/office/officeart/2005/8/layout/hierarchy4"/>
    <dgm:cxn modelId="{5C10C8E7-1380-FA47-BDF8-E92BDB54774F}" type="presParOf" srcId="{A6CC077C-73E2-C248-AB75-A20BF8C262B5}" destId="{B4940277-3908-2C4B-83ED-B7E8E9D0FC94}" srcOrd="6" destOrd="0" presId="urn:microsoft.com/office/officeart/2005/8/layout/hierarchy4"/>
    <dgm:cxn modelId="{488F3A86-7E67-264B-BB2E-9FA542FA4A72}" type="presParOf" srcId="{B4940277-3908-2C4B-83ED-B7E8E9D0FC94}" destId="{8D92C809-40CF-ED45-A3B7-A7FE2D9E0AB8}" srcOrd="0" destOrd="0" presId="urn:microsoft.com/office/officeart/2005/8/layout/hierarchy4"/>
    <dgm:cxn modelId="{F1877D61-BBB4-B244-872E-B883219086FA}" type="presParOf" srcId="{B4940277-3908-2C4B-83ED-B7E8E9D0FC94}" destId="{6CC909D7-72C0-1243-8A7A-CA60148DABD0}" srcOrd="1" destOrd="0" presId="urn:microsoft.com/office/officeart/2005/8/layout/hierarchy4"/>
    <dgm:cxn modelId="{9960703B-079C-2D4E-8023-D34DEAD3F179}" type="presParOf" srcId="{B4940277-3908-2C4B-83ED-B7E8E9D0FC94}" destId="{C6D6F2AD-07EB-1244-8CC7-56536945EC62}" srcOrd="2" destOrd="0" presId="urn:microsoft.com/office/officeart/2005/8/layout/hierarchy4"/>
    <dgm:cxn modelId="{AE1F96FF-308A-BC48-B71B-0DA98B462AD7}" type="presParOf" srcId="{C6D6F2AD-07EB-1244-8CC7-56536945EC62}" destId="{1B48A2AE-BDFC-6741-B3D7-98EE0D07A064}" srcOrd="0" destOrd="0" presId="urn:microsoft.com/office/officeart/2005/8/layout/hierarchy4"/>
    <dgm:cxn modelId="{5493BEFA-6587-F44C-ADB2-EB07790511EC}" type="presParOf" srcId="{1B48A2AE-BDFC-6741-B3D7-98EE0D07A064}" destId="{491F5A73-8790-3D4A-ACAE-84B021390F0B}" srcOrd="0" destOrd="0" presId="urn:microsoft.com/office/officeart/2005/8/layout/hierarchy4"/>
    <dgm:cxn modelId="{967D2F60-DF55-BD4B-B15F-33FD8E10471C}" type="presParOf" srcId="{1B48A2AE-BDFC-6741-B3D7-98EE0D07A064}" destId="{9305C972-B844-8440-826A-9DE2765EE7F7}" srcOrd="1" destOrd="0" presId="urn:microsoft.com/office/officeart/2005/8/layout/hierarchy4"/>
    <dgm:cxn modelId="{C5E2E06E-6045-4445-98E7-311FC22280C3}" type="presParOf" srcId="{A6CC077C-73E2-C248-AB75-A20BF8C262B5}" destId="{F3B3B896-4015-7E45-B265-8D221439273D}" srcOrd="7" destOrd="0" presId="urn:microsoft.com/office/officeart/2005/8/layout/hierarchy4"/>
    <dgm:cxn modelId="{12089870-0878-8148-A4DD-B83055A3C6A3}" type="presParOf" srcId="{A6CC077C-73E2-C248-AB75-A20BF8C262B5}" destId="{DEC28526-51BB-B84D-97EB-1571D65E0269}" srcOrd="8" destOrd="0" presId="urn:microsoft.com/office/officeart/2005/8/layout/hierarchy4"/>
    <dgm:cxn modelId="{4D5EFCE8-27F4-B540-8202-630CD87C2A66}" type="presParOf" srcId="{DEC28526-51BB-B84D-97EB-1571D65E0269}" destId="{2941D94A-96BF-824F-8389-648F90B0C761}" srcOrd="0" destOrd="0" presId="urn:microsoft.com/office/officeart/2005/8/layout/hierarchy4"/>
    <dgm:cxn modelId="{1C4C0B77-7261-2C4A-8E33-3AC965500AB9}" type="presParOf" srcId="{DEC28526-51BB-B84D-97EB-1571D65E0269}" destId="{871ECCE0-28D6-D64E-8252-E2FE3DB5B8C0}" srcOrd="1" destOrd="0" presId="urn:microsoft.com/office/officeart/2005/8/layout/hierarchy4"/>
    <dgm:cxn modelId="{5D084D91-9353-4048-8951-525CD20282CF}" type="presParOf" srcId="{DEC28526-51BB-B84D-97EB-1571D65E0269}" destId="{28094D94-989F-1343-95D0-2B6DB922BE43}" srcOrd="2" destOrd="0" presId="urn:microsoft.com/office/officeart/2005/8/layout/hierarchy4"/>
    <dgm:cxn modelId="{91DD1B9C-0FC8-DF42-922A-48F6EC2DD8B8}" type="presParOf" srcId="{28094D94-989F-1343-95D0-2B6DB922BE43}" destId="{20D2A6A7-84E7-AB4E-8C2B-DA1892039B03}" srcOrd="0" destOrd="0" presId="urn:microsoft.com/office/officeart/2005/8/layout/hierarchy4"/>
    <dgm:cxn modelId="{E9E0E40B-3DA7-2845-8DF9-9A5A9A766E44}" type="presParOf" srcId="{20D2A6A7-84E7-AB4E-8C2B-DA1892039B03}" destId="{0B41E6FF-AF4B-154E-8337-6DD44BF5810E}" srcOrd="0" destOrd="0" presId="urn:microsoft.com/office/officeart/2005/8/layout/hierarchy4"/>
    <dgm:cxn modelId="{9708C3E0-E1C9-E34E-A074-0408C1DEE9DE}" type="presParOf" srcId="{20D2A6A7-84E7-AB4E-8C2B-DA1892039B03}" destId="{4807143A-BA79-5D49-97FF-FDAB44060BF4}" srcOrd="1" destOrd="0" presId="urn:microsoft.com/office/officeart/2005/8/layout/hierarchy4"/>
    <dgm:cxn modelId="{BF9C8CC3-2B48-6C4B-87E9-8C4C05C92A4D}" type="presParOf" srcId="{20D2A6A7-84E7-AB4E-8C2B-DA1892039B03}" destId="{594743F6-533C-2344-96ED-4E282371F862}" srcOrd="2" destOrd="0" presId="urn:microsoft.com/office/officeart/2005/8/layout/hierarchy4"/>
    <dgm:cxn modelId="{763D9F70-4142-BD42-A197-7FBCF3A2482C}" type="presParOf" srcId="{594743F6-533C-2344-96ED-4E282371F862}" destId="{BC406C95-7B7A-6146-A036-B222B115DC91}" srcOrd="0" destOrd="0" presId="urn:microsoft.com/office/officeart/2005/8/layout/hierarchy4"/>
    <dgm:cxn modelId="{7BEE554F-EB8B-C740-A906-C160EFA1256C}" type="presParOf" srcId="{BC406C95-7B7A-6146-A036-B222B115DC91}" destId="{85936B83-6621-104F-94B8-4D3405E47B9B}" srcOrd="0" destOrd="0" presId="urn:microsoft.com/office/officeart/2005/8/layout/hierarchy4"/>
    <dgm:cxn modelId="{6E13D08F-FCDA-084C-A0CC-BDC589EF84FE}" type="presParOf" srcId="{BC406C95-7B7A-6146-A036-B222B115DC91}" destId="{82078D4A-E32C-B44F-9278-F6C54E250849}" srcOrd="1" destOrd="0" presId="urn:microsoft.com/office/officeart/2005/8/layout/hierarchy4"/>
    <dgm:cxn modelId="{0CB50CFC-FEFA-3C45-BD3C-E14574931FC5}" type="presParOf" srcId="{28094D94-989F-1343-95D0-2B6DB922BE43}" destId="{2B8C070C-D8D3-9543-B053-379BF3918CFA}" srcOrd="1" destOrd="0" presId="urn:microsoft.com/office/officeart/2005/8/layout/hierarchy4"/>
    <dgm:cxn modelId="{F9784232-6054-4841-B970-66F1863087EF}" type="presParOf" srcId="{28094D94-989F-1343-95D0-2B6DB922BE43}" destId="{69487F34-5620-404F-AAD9-C3AF805553ED}" srcOrd="2" destOrd="0" presId="urn:microsoft.com/office/officeart/2005/8/layout/hierarchy4"/>
    <dgm:cxn modelId="{DE8C1FDE-6B8B-FF44-9B15-21096F039F02}" type="presParOf" srcId="{69487F34-5620-404F-AAD9-C3AF805553ED}" destId="{5ED295D3-AEA7-0243-BC67-8410502E2669}" srcOrd="0" destOrd="0" presId="urn:microsoft.com/office/officeart/2005/8/layout/hierarchy4"/>
    <dgm:cxn modelId="{0154377F-F821-B942-B319-6D03CC061423}" type="presParOf" srcId="{69487F34-5620-404F-AAD9-C3AF805553ED}" destId="{2485E897-DC17-AF43-A9C5-739E861FE6F6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9A5CC2A-A9A5-6E41-B106-CABEF00AC5CA}">
      <dsp:nvSpPr>
        <dsp:cNvPr id="0" name=""/>
        <dsp:cNvSpPr/>
      </dsp:nvSpPr>
      <dsp:spPr>
        <a:xfrm>
          <a:off x="1289" y="250"/>
          <a:ext cx="5483821" cy="49381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83820" tIns="83820" rIns="83820" bIns="8382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200" kern="1200"/>
            <a:t>Stage</a:t>
          </a:r>
        </a:p>
      </dsp:txBody>
      <dsp:txXfrm>
        <a:off x="15752" y="14713"/>
        <a:ext cx="5454895" cy="464885"/>
      </dsp:txXfrm>
    </dsp:sp>
    <dsp:sp modelId="{A52027C3-6946-3C44-917A-0D826D2C261C}">
      <dsp:nvSpPr>
        <dsp:cNvPr id="0" name=""/>
        <dsp:cNvSpPr/>
      </dsp:nvSpPr>
      <dsp:spPr>
        <a:xfrm>
          <a:off x="1289" y="541467"/>
          <a:ext cx="5483821" cy="49381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83820" tIns="83820" rIns="83820" bIns="8382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200" kern="1200"/>
            <a:t>BorderPane</a:t>
          </a:r>
        </a:p>
      </dsp:txBody>
      <dsp:txXfrm>
        <a:off x="15752" y="555930"/>
        <a:ext cx="5454895" cy="464885"/>
      </dsp:txXfrm>
    </dsp:sp>
    <dsp:sp modelId="{486747BA-EA0D-DB42-8097-DB7C63B63BCC}">
      <dsp:nvSpPr>
        <dsp:cNvPr id="0" name=""/>
        <dsp:cNvSpPr/>
      </dsp:nvSpPr>
      <dsp:spPr>
        <a:xfrm>
          <a:off x="1289" y="1082685"/>
          <a:ext cx="981300" cy="49381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ScrollView (center)</a:t>
          </a:r>
        </a:p>
      </dsp:txBody>
      <dsp:txXfrm>
        <a:off x="15752" y="1097148"/>
        <a:ext cx="952374" cy="464885"/>
      </dsp:txXfrm>
    </dsp:sp>
    <dsp:sp modelId="{FC782281-482A-024E-A92B-3E5BE50C6BF7}">
      <dsp:nvSpPr>
        <dsp:cNvPr id="0" name=""/>
        <dsp:cNvSpPr/>
      </dsp:nvSpPr>
      <dsp:spPr>
        <a:xfrm>
          <a:off x="1289" y="1623902"/>
          <a:ext cx="981300" cy="49381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/>
            <a:t>StackPane</a:t>
          </a:r>
        </a:p>
      </dsp:txBody>
      <dsp:txXfrm>
        <a:off x="15752" y="1638365"/>
        <a:ext cx="952374" cy="464885"/>
      </dsp:txXfrm>
    </dsp:sp>
    <dsp:sp modelId="{37536DE4-AB36-794A-8A6C-B963A012AF0F}">
      <dsp:nvSpPr>
        <dsp:cNvPr id="0" name=""/>
        <dsp:cNvSpPr/>
      </dsp:nvSpPr>
      <dsp:spPr>
        <a:xfrm>
          <a:off x="1289" y="2165120"/>
          <a:ext cx="981300" cy="49381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/>
            <a:t>ImageView</a:t>
          </a:r>
        </a:p>
      </dsp:txBody>
      <dsp:txXfrm>
        <a:off x="15752" y="2179583"/>
        <a:ext cx="952374" cy="464885"/>
      </dsp:txXfrm>
    </dsp:sp>
    <dsp:sp modelId="{13FE4CD8-5C8C-1640-BB86-6E19BE1AAA17}">
      <dsp:nvSpPr>
        <dsp:cNvPr id="0" name=""/>
        <dsp:cNvSpPr/>
      </dsp:nvSpPr>
      <dsp:spPr>
        <a:xfrm>
          <a:off x="1289" y="2706338"/>
          <a:ext cx="485551" cy="49381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/>
            <a:t>Reflection (effect)</a:t>
          </a:r>
        </a:p>
      </dsp:txBody>
      <dsp:txXfrm>
        <a:off x="15510" y="2720559"/>
        <a:ext cx="457109" cy="465369"/>
      </dsp:txXfrm>
    </dsp:sp>
    <dsp:sp modelId="{CEF802B4-AF58-1840-9FA8-216C964C3EC0}">
      <dsp:nvSpPr>
        <dsp:cNvPr id="0" name=""/>
        <dsp:cNvSpPr/>
      </dsp:nvSpPr>
      <dsp:spPr>
        <a:xfrm>
          <a:off x="497037" y="2706338"/>
          <a:ext cx="485551" cy="49381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/>
            <a:t>Fade (transition)</a:t>
          </a:r>
        </a:p>
      </dsp:txBody>
      <dsp:txXfrm>
        <a:off x="511258" y="2720559"/>
        <a:ext cx="457109" cy="465369"/>
      </dsp:txXfrm>
    </dsp:sp>
    <dsp:sp modelId="{3127C86D-240F-1449-8B7A-18A33A4359F6}">
      <dsp:nvSpPr>
        <dsp:cNvPr id="0" name=""/>
        <dsp:cNvSpPr/>
      </dsp:nvSpPr>
      <dsp:spPr>
        <a:xfrm>
          <a:off x="1002982" y="1082685"/>
          <a:ext cx="981300" cy="49381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GridPane (top) (#action-bar)</a:t>
          </a:r>
        </a:p>
      </dsp:txBody>
      <dsp:txXfrm>
        <a:off x="1017445" y="1097148"/>
        <a:ext cx="952374" cy="464885"/>
      </dsp:txXfrm>
    </dsp:sp>
    <dsp:sp modelId="{786E50A6-E95B-0946-8996-38B21464F8CF}">
      <dsp:nvSpPr>
        <dsp:cNvPr id="0" name=""/>
        <dsp:cNvSpPr/>
      </dsp:nvSpPr>
      <dsp:spPr>
        <a:xfrm>
          <a:off x="1002982" y="1623902"/>
          <a:ext cx="485551" cy="49381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/>
            <a:t>HBox (left)</a:t>
          </a:r>
        </a:p>
      </dsp:txBody>
      <dsp:txXfrm>
        <a:off x="1017203" y="1638123"/>
        <a:ext cx="457109" cy="465369"/>
      </dsp:txXfrm>
    </dsp:sp>
    <dsp:sp modelId="{295FFC0E-CA7A-4745-9C60-61B07AAE5341}">
      <dsp:nvSpPr>
        <dsp:cNvPr id="0" name=""/>
        <dsp:cNvSpPr/>
      </dsp:nvSpPr>
      <dsp:spPr>
        <a:xfrm>
          <a:off x="1002982" y="2165120"/>
          <a:ext cx="485551" cy="49381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/>
            <a:t>Buttons (open, save, script, undo)</a:t>
          </a:r>
        </a:p>
      </dsp:txBody>
      <dsp:txXfrm>
        <a:off x="1017203" y="2179341"/>
        <a:ext cx="457109" cy="465369"/>
      </dsp:txXfrm>
    </dsp:sp>
    <dsp:sp modelId="{B73CF935-4992-D74B-A67D-43810FB5C2BC}">
      <dsp:nvSpPr>
        <dsp:cNvPr id="0" name=""/>
        <dsp:cNvSpPr/>
      </dsp:nvSpPr>
      <dsp:spPr>
        <a:xfrm>
          <a:off x="1498730" y="1623902"/>
          <a:ext cx="485551" cy="49381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/>
            <a:t>HBox (right)</a:t>
          </a:r>
        </a:p>
      </dsp:txBody>
      <dsp:txXfrm>
        <a:off x="1512951" y="1638123"/>
        <a:ext cx="457109" cy="465369"/>
      </dsp:txXfrm>
    </dsp:sp>
    <dsp:sp modelId="{D732ABFF-6916-4C4F-AAAD-6C3BD68D5945}">
      <dsp:nvSpPr>
        <dsp:cNvPr id="0" name=""/>
        <dsp:cNvSpPr/>
      </dsp:nvSpPr>
      <dsp:spPr>
        <a:xfrm>
          <a:off x="1498730" y="2165120"/>
          <a:ext cx="485551" cy="49381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/>
            <a:t>Buttons (help, quit)</a:t>
          </a:r>
        </a:p>
      </dsp:txBody>
      <dsp:txXfrm>
        <a:off x="1512951" y="2179341"/>
        <a:ext cx="457109" cy="465369"/>
      </dsp:txXfrm>
    </dsp:sp>
    <dsp:sp modelId="{1B42718D-C3B3-1043-88EC-1F5F28232C7F}">
      <dsp:nvSpPr>
        <dsp:cNvPr id="0" name=""/>
        <dsp:cNvSpPr/>
      </dsp:nvSpPr>
      <dsp:spPr>
        <a:xfrm>
          <a:off x="2004675" y="1082685"/>
          <a:ext cx="1972796" cy="49381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GridPane (right) (#cache-box)</a:t>
          </a:r>
        </a:p>
      </dsp:txBody>
      <dsp:txXfrm>
        <a:off x="2019138" y="1097148"/>
        <a:ext cx="1943870" cy="464885"/>
      </dsp:txXfrm>
    </dsp:sp>
    <dsp:sp modelId="{93106752-FE3A-B64A-A951-FAFBF7E16ED7}">
      <dsp:nvSpPr>
        <dsp:cNvPr id="0" name=""/>
        <dsp:cNvSpPr/>
      </dsp:nvSpPr>
      <dsp:spPr>
        <a:xfrm>
          <a:off x="2004675" y="1623902"/>
          <a:ext cx="485551" cy="49381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/>
            <a:t>Label</a:t>
          </a:r>
        </a:p>
      </dsp:txBody>
      <dsp:txXfrm>
        <a:off x="2018896" y="1638123"/>
        <a:ext cx="457109" cy="465369"/>
      </dsp:txXfrm>
    </dsp:sp>
    <dsp:sp modelId="{51779D38-6236-704B-8B3C-F1E09E35FCAC}">
      <dsp:nvSpPr>
        <dsp:cNvPr id="0" name=""/>
        <dsp:cNvSpPr/>
      </dsp:nvSpPr>
      <dsp:spPr>
        <a:xfrm>
          <a:off x="2500424" y="1623902"/>
          <a:ext cx="485551" cy="49381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/>
            <a:t>ListView</a:t>
          </a:r>
        </a:p>
      </dsp:txBody>
      <dsp:txXfrm>
        <a:off x="2514645" y="1638123"/>
        <a:ext cx="457109" cy="465369"/>
      </dsp:txXfrm>
    </dsp:sp>
    <dsp:sp modelId="{3724C218-9293-964C-8821-C13708609A63}">
      <dsp:nvSpPr>
        <dsp:cNvPr id="0" name=""/>
        <dsp:cNvSpPr/>
      </dsp:nvSpPr>
      <dsp:spPr>
        <a:xfrm>
          <a:off x="2996172" y="1623902"/>
          <a:ext cx="485551" cy="49381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/>
            <a:t>VBox</a:t>
          </a:r>
        </a:p>
      </dsp:txBody>
      <dsp:txXfrm>
        <a:off x="3010393" y="1638123"/>
        <a:ext cx="457109" cy="465369"/>
      </dsp:txXfrm>
    </dsp:sp>
    <dsp:sp modelId="{4D7BC250-09BA-EE46-BFDE-73F85E711879}">
      <dsp:nvSpPr>
        <dsp:cNvPr id="0" name=""/>
        <dsp:cNvSpPr/>
      </dsp:nvSpPr>
      <dsp:spPr>
        <a:xfrm>
          <a:off x="2996172" y="2165120"/>
          <a:ext cx="485551" cy="49381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/>
            <a:t>TextField</a:t>
          </a:r>
        </a:p>
      </dsp:txBody>
      <dsp:txXfrm>
        <a:off x="3010393" y="2179341"/>
        <a:ext cx="457109" cy="465369"/>
      </dsp:txXfrm>
    </dsp:sp>
    <dsp:sp modelId="{4CA67E27-20AD-E747-94A4-E9A026730F00}">
      <dsp:nvSpPr>
        <dsp:cNvPr id="0" name=""/>
        <dsp:cNvSpPr/>
      </dsp:nvSpPr>
      <dsp:spPr>
        <a:xfrm>
          <a:off x="3491920" y="1623902"/>
          <a:ext cx="485551" cy="49381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/>
            <a:t>HBox</a:t>
          </a:r>
        </a:p>
      </dsp:txBody>
      <dsp:txXfrm>
        <a:off x="3506141" y="1638123"/>
        <a:ext cx="457109" cy="465369"/>
      </dsp:txXfrm>
    </dsp:sp>
    <dsp:sp modelId="{C02C3D06-352E-B04B-9C91-074918B3F300}">
      <dsp:nvSpPr>
        <dsp:cNvPr id="0" name=""/>
        <dsp:cNvSpPr/>
      </dsp:nvSpPr>
      <dsp:spPr>
        <a:xfrm>
          <a:off x="3491920" y="2165120"/>
          <a:ext cx="485551" cy="49381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/>
            <a:t>Buttons (put, get, remove)</a:t>
          </a:r>
        </a:p>
      </dsp:txBody>
      <dsp:txXfrm>
        <a:off x="3506141" y="2179341"/>
        <a:ext cx="457109" cy="465369"/>
      </dsp:txXfrm>
    </dsp:sp>
    <dsp:sp modelId="{8D92C809-40CF-ED45-A3B7-A7FE2D9E0AB8}">
      <dsp:nvSpPr>
        <dsp:cNvPr id="0" name=""/>
        <dsp:cNvSpPr/>
      </dsp:nvSpPr>
      <dsp:spPr>
        <a:xfrm>
          <a:off x="3997865" y="1082685"/>
          <a:ext cx="485551" cy="49381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VBox (bottom) (#status-bar)</a:t>
          </a:r>
        </a:p>
      </dsp:txBody>
      <dsp:txXfrm>
        <a:off x="4012086" y="1096906"/>
        <a:ext cx="457109" cy="465369"/>
      </dsp:txXfrm>
    </dsp:sp>
    <dsp:sp modelId="{491F5A73-8790-3D4A-ACAE-84B021390F0B}">
      <dsp:nvSpPr>
        <dsp:cNvPr id="0" name=""/>
        <dsp:cNvSpPr/>
      </dsp:nvSpPr>
      <dsp:spPr>
        <a:xfrm>
          <a:off x="3997865" y="1623902"/>
          <a:ext cx="485551" cy="49381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/>
            <a:t>Text</a:t>
          </a:r>
        </a:p>
      </dsp:txBody>
      <dsp:txXfrm>
        <a:off x="4012086" y="1638123"/>
        <a:ext cx="457109" cy="465369"/>
      </dsp:txXfrm>
    </dsp:sp>
    <dsp:sp modelId="{2941D94A-96BF-824F-8389-648F90B0C761}">
      <dsp:nvSpPr>
        <dsp:cNvPr id="0" name=""/>
        <dsp:cNvSpPr/>
      </dsp:nvSpPr>
      <dsp:spPr>
        <a:xfrm>
          <a:off x="4503810" y="1082685"/>
          <a:ext cx="981300" cy="49381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GridPane (left) (#filter-box)</a:t>
          </a:r>
        </a:p>
      </dsp:txBody>
      <dsp:txXfrm>
        <a:off x="4518273" y="1097148"/>
        <a:ext cx="952374" cy="464885"/>
      </dsp:txXfrm>
    </dsp:sp>
    <dsp:sp modelId="{0B41E6FF-AF4B-154E-8337-6DD44BF5810E}">
      <dsp:nvSpPr>
        <dsp:cNvPr id="0" name=""/>
        <dsp:cNvSpPr/>
      </dsp:nvSpPr>
      <dsp:spPr>
        <a:xfrm>
          <a:off x="4503810" y="1623902"/>
          <a:ext cx="485551" cy="49381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/>
            <a:t>VBox (#command-box)</a:t>
          </a:r>
        </a:p>
      </dsp:txBody>
      <dsp:txXfrm>
        <a:off x="4518031" y="1638123"/>
        <a:ext cx="457109" cy="465369"/>
      </dsp:txXfrm>
    </dsp:sp>
    <dsp:sp modelId="{85936B83-6621-104F-94B8-4D3405E47B9B}">
      <dsp:nvSpPr>
        <dsp:cNvPr id="0" name=""/>
        <dsp:cNvSpPr/>
      </dsp:nvSpPr>
      <dsp:spPr>
        <a:xfrm>
          <a:off x="4503810" y="2165120"/>
          <a:ext cx="485551" cy="49381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/>
            <a:t>Buttons (rot90, mono)</a:t>
          </a:r>
        </a:p>
      </dsp:txBody>
      <dsp:txXfrm>
        <a:off x="4518031" y="2179341"/>
        <a:ext cx="457109" cy="465369"/>
      </dsp:txXfrm>
    </dsp:sp>
    <dsp:sp modelId="{5ED295D3-AEA7-0243-BC67-8410502E2669}">
      <dsp:nvSpPr>
        <dsp:cNvPr id="0" name=""/>
        <dsp:cNvSpPr/>
      </dsp:nvSpPr>
      <dsp:spPr>
        <a:xfrm>
          <a:off x="4999559" y="1623902"/>
          <a:ext cx="485551" cy="49381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/>
            <a:t>ListView</a:t>
          </a:r>
        </a:p>
      </dsp:txBody>
      <dsp:txXfrm>
        <a:off x="5013780" y="1638123"/>
        <a:ext cx="457109" cy="46536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A35D96D26B28D4FA9AE471042B21E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9D1FB3-BD7A-404B-8C62-2E7BC054677A}"/>
      </w:docPartPr>
      <w:docPartBody>
        <w:p w:rsidR="00E42978" w:rsidRDefault="004C11B4" w:rsidP="004C11B4">
          <w:pPr>
            <w:pStyle w:val="0A35D96D26B28D4FA9AE471042B21E08"/>
          </w:pPr>
          <w:r>
            <w:rPr>
              <w:rStyle w:val="PlaceholderText"/>
            </w:rPr>
            <w:t>[Author]</w:t>
          </w:r>
        </w:p>
      </w:docPartBody>
    </w:docPart>
    <w:docPart>
      <w:docPartPr>
        <w:name w:val="284B3A9E689B094CB8A1B2203FB00C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EC67BB0-13CA-E745-8D20-E9DFA9D603EA}"/>
      </w:docPartPr>
      <w:docPartBody>
        <w:p w:rsidR="00E42978" w:rsidRDefault="004C11B4" w:rsidP="004C11B4">
          <w:pPr>
            <w:pStyle w:val="284B3A9E689B094CB8A1B2203FB00CC9"/>
          </w:pPr>
          <w:r>
            <w:rPr>
              <w:caps/>
              <w:color w:val="FFFFFF" w:themeColor="background1"/>
              <w:sz w:val="18"/>
              <w:szCs w:val="18"/>
            </w:rPr>
            <w:t>[Document title]</w:t>
          </w:r>
        </w:p>
      </w:docPartBody>
    </w:docPart>
    <w:docPart>
      <w:docPartPr>
        <w:name w:val="9C776DEE32BF694080F3373E2C2BFA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495223-974E-3741-A987-9598A8B5C6D2}"/>
      </w:docPartPr>
      <w:docPartBody>
        <w:p w:rsidR="00E42978" w:rsidRDefault="004C11B4" w:rsidP="004C11B4">
          <w:pPr>
            <w:pStyle w:val="9C776DEE32BF694080F3373E2C2BFACA"/>
          </w:pPr>
          <w:r>
            <w:rPr>
              <w:rStyle w:val="PlaceholderText"/>
            </w:rPr>
            <w:t>[Publish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charset w:val="81"/>
    <w:family w:val="auto"/>
    <w:pitch w:val="variable"/>
    <w:sig w:usb0="B00002AF" w:usb1="69D77CFB" w:usb2="00000030" w:usb3="00000000" w:csb0="0008009F" w:csb1="00000000"/>
  </w:font>
  <w:font w:name="Angsana New">
    <w:panose1 w:val="02020603050405020304"/>
    <w:charset w:val="00"/>
    <w:family w:val="auto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glossary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2083510"/>
    <w:multiLevelType w:val="hybridMultilevel"/>
    <w:tmpl w:val="BE6E19F6"/>
    <w:lvl w:ilvl="0" w:tplc="A50A105A">
      <w:start w:val="1"/>
      <w:numFmt w:val="bullet"/>
      <w:pStyle w:val="List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52B2"/>
    <w:rsid w:val="004C11B4"/>
    <w:rsid w:val="00745894"/>
    <w:rsid w:val="00D26D13"/>
    <w:rsid w:val="00DB7337"/>
    <w:rsid w:val="00E42978"/>
    <w:rsid w:val="00FD5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2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47CAF90A4F8824D990CE38D77BFAEA7">
    <w:name w:val="C47CAF90A4F8824D990CE38D77BFAEA7"/>
  </w:style>
  <w:style w:type="paragraph" w:customStyle="1" w:styleId="3FB9E9688F4801468CCCBF36FAB5E61F">
    <w:name w:val="3FB9E9688F4801468CCCBF36FAB5E61F"/>
  </w:style>
  <w:style w:type="paragraph" w:customStyle="1" w:styleId="665A14D9E2AC1342969547366B184F8A">
    <w:name w:val="665A14D9E2AC1342969547366B184F8A"/>
  </w:style>
  <w:style w:type="paragraph" w:customStyle="1" w:styleId="8A9CC332E31CE64B87C4EBF821190AC9">
    <w:name w:val="8A9CC332E31CE64B87C4EBF821190AC9"/>
  </w:style>
  <w:style w:type="paragraph" w:customStyle="1" w:styleId="F722697282D69F4CBD021E3FF753B197">
    <w:name w:val="F722697282D69F4CBD021E3FF753B197"/>
  </w:style>
  <w:style w:type="paragraph" w:styleId="ListBullet">
    <w:name w:val="List Bullet"/>
    <w:basedOn w:val="Normal"/>
    <w:uiPriority w:val="12"/>
    <w:qFormat/>
    <w:pPr>
      <w:numPr>
        <w:numId w:val="1"/>
      </w:numPr>
      <w:spacing w:after="240" w:line="312" w:lineRule="auto"/>
    </w:pPr>
    <w:rPr>
      <w:rFonts w:eastAsiaTheme="minorHAnsi"/>
      <w:color w:val="000000" w:themeColor="text1"/>
    </w:rPr>
  </w:style>
  <w:style w:type="paragraph" w:customStyle="1" w:styleId="93C4852715794E4DBCD5CEB195B42FDF">
    <w:name w:val="93C4852715794E4DBCD5CEB195B42FDF"/>
  </w:style>
  <w:style w:type="paragraph" w:customStyle="1" w:styleId="0A6E6E879D84EC4D961E90C588C6910B">
    <w:name w:val="0A6E6E879D84EC4D961E90C588C6910B"/>
  </w:style>
  <w:style w:type="paragraph" w:customStyle="1" w:styleId="EE9EBFD5B1086D41A11CF5A0864D2EFD">
    <w:name w:val="EE9EBFD5B1086D41A11CF5A0864D2EFD"/>
  </w:style>
  <w:style w:type="paragraph" w:customStyle="1" w:styleId="2BED6A3566865941B2536B7D62F82147">
    <w:name w:val="2BED6A3566865941B2536B7D62F82147"/>
  </w:style>
  <w:style w:type="paragraph" w:customStyle="1" w:styleId="0B922DE832FEAA448B45D0A89ADD6E81">
    <w:name w:val="0B922DE832FEAA448B45D0A89ADD6E81"/>
  </w:style>
  <w:style w:type="paragraph" w:customStyle="1" w:styleId="AA2CBE692EFF7B4E96EF85AA9B18B5D8">
    <w:name w:val="AA2CBE692EFF7B4E96EF85AA9B18B5D8"/>
  </w:style>
  <w:style w:type="paragraph" w:customStyle="1" w:styleId="48547F07E84DC54BA13AE6CFDC9F4BA4">
    <w:name w:val="48547F07E84DC54BA13AE6CFDC9F4BA4"/>
  </w:style>
  <w:style w:type="paragraph" w:customStyle="1" w:styleId="2E11AA66BB17AD4683A509BFE745FB9F">
    <w:name w:val="2E11AA66BB17AD4683A509BFE745FB9F"/>
  </w:style>
  <w:style w:type="paragraph" w:customStyle="1" w:styleId="F3F87F8054080746B8BBEAEDCC6244F6">
    <w:name w:val="F3F87F8054080746B8BBEAEDCC6244F6"/>
  </w:style>
  <w:style w:type="paragraph" w:customStyle="1" w:styleId="7A3B68590D7BDD46BEEC804EDCD90436">
    <w:name w:val="7A3B68590D7BDD46BEEC804EDCD90436"/>
  </w:style>
  <w:style w:type="paragraph" w:customStyle="1" w:styleId="2F54583EE2EE7142B959A57AB22627A0">
    <w:name w:val="2F54583EE2EE7142B959A57AB22627A0"/>
  </w:style>
  <w:style w:type="paragraph" w:customStyle="1" w:styleId="CFE75D805A8A6D40957688603D7BC17A">
    <w:name w:val="CFE75D805A8A6D40957688603D7BC17A"/>
  </w:style>
  <w:style w:type="paragraph" w:customStyle="1" w:styleId="7FFAC2AD19D37C45A3BDBAFB350235EA">
    <w:name w:val="7FFAC2AD19D37C45A3BDBAFB350235EA"/>
  </w:style>
  <w:style w:type="character" w:styleId="PlaceholderText">
    <w:name w:val="Placeholder Text"/>
    <w:basedOn w:val="DefaultParagraphFont"/>
    <w:uiPriority w:val="99"/>
    <w:semiHidden/>
    <w:rsid w:val="004C11B4"/>
    <w:rPr>
      <w:color w:val="808080"/>
    </w:rPr>
  </w:style>
  <w:style w:type="paragraph" w:customStyle="1" w:styleId="18B454E300F293448F653060427EC745">
    <w:name w:val="18B454E300F293448F653060427EC745"/>
    <w:rsid w:val="004C11B4"/>
  </w:style>
  <w:style w:type="paragraph" w:customStyle="1" w:styleId="0A35D96D26B28D4FA9AE471042B21E08">
    <w:name w:val="0A35D96D26B28D4FA9AE471042B21E08"/>
    <w:rsid w:val="004C11B4"/>
  </w:style>
  <w:style w:type="paragraph" w:customStyle="1" w:styleId="EDBB32116D59D7439F4BFFEDA8991323">
    <w:name w:val="EDBB32116D59D7439F4BFFEDA8991323"/>
    <w:rsid w:val="004C11B4"/>
  </w:style>
  <w:style w:type="paragraph" w:customStyle="1" w:styleId="21AC645E32CA6741A075A3FC8CE46D02">
    <w:name w:val="21AC645E32CA6741A075A3FC8CE46D02"/>
    <w:rsid w:val="004C11B4"/>
  </w:style>
  <w:style w:type="paragraph" w:customStyle="1" w:styleId="284B3A9E689B094CB8A1B2203FB00CC9">
    <w:name w:val="284B3A9E689B094CB8A1B2203FB00CC9"/>
    <w:rsid w:val="004C11B4"/>
  </w:style>
  <w:style w:type="paragraph" w:customStyle="1" w:styleId="9C776DEE32BF694080F3373E2C2BFACA">
    <w:name w:val="9C776DEE32BF694080F3373E2C2BFACA"/>
    <w:rsid w:val="004C11B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2015-12-01T14:46:00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Research Paper.dotx</Template>
  <TotalTime>125</TotalTime>
  <Pages>4</Pages>
  <Words>603</Words>
  <Characters>3443</Characters>
  <Application>Microsoft Macintosh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Fotoshop GUI</dc:title>
  <dc:subject/>
  <dc:creator>Guillaume Lefrant</dc:creator>
  <cp:keywords/>
  <dc:description/>
  <cp:lastModifiedBy>Guillaume Lefrant</cp:lastModifiedBy>
  <cp:revision>9</cp:revision>
  <dcterms:created xsi:type="dcterms:W3CDTF">2015-11-30T01:04:00Z</dcterms:created>
  <dcterms:modified xsi:type="dcterms:W3CDTF">2015-12-07T10:30:00Z</dcterms:modified>
</cp:coreProperties>
</file>